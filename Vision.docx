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AA7" w:rsidRPr="00C96DF2" w:rsidRDefault="004B1012">
      <w:pPr>
        <w:pStyle w:val="Puesto"/>
        <w:rPr>
          <w:rFonts w:cs="Arial"/>
          <w:sz w:val="24"/>
          <w:szCs w:val="24"/>
        </w:rPr>
      </w:pPr>
      <w:r w:rsidRPr="00C96DF2">
        <w:rPr>
          <w:rFonts w:cs="Arial"/>
          <w:sz w:val="24"/>
          <w:szCs w:val="24"/>
        </w:rPr>
        <w:t>SISTEMA GESTOR SAMOC</w:t>
      </w:r>
    </w:p>
    <w:p w:rsidR="00685AA7" w:rsidRPr="00C96DF2" w:rsidRDefault="00DF6C28">
      <w:pPr>
        <w:pStyle w:val="Puesto"/>
        <w:rPr>
          <w:rFonts w:cs="Arial"/>
          <w:sz w:val="24"/>
          <w:szCs w:val="24"/>
        </w:rPr>
      </w:pPr>
      <w:r w:rsidRPr="00C96DF2">
        <w:rPr>
          <w:rFonts w:cs="Arial"/>
          <w:sz w:val="24"/>
          <w:szCs w:val="24"/>
        </w:rPr>
        <w:fldChar w:fldCharType="begin"/>
      </w:r>
      <w:r w:rsidRPr="00C96DF2">
        <w:rPr>
          <w:rFonts w:cs="Arial"/>
          <w:sz w:val="24"/>
          <w:szCs w:val="24"/>
        </w:rPr>
        <w:instrText xml:space="preserve"> TITLE  \* MERGEFORMAT </w:instrText>
      </w:r>
      <w:r w:rsidRPr="00C96DF2">
        <w:rPr>
          <w:rFonts w:cs="Arial"/>
          <w:sz w:val="24"/>
          <w:szCs w:val="24"/>
        </w:rPr>
        <w:fldChar w:fldCharType="separate"/>
      </w:r>
      <w:r w:rsidR="004B1012" w:rsidRPr="00C96DF2">
        <w:rPr>
          <w:rFonts w:cs="Arial"/>
          <w:sz w:val="24"/>
          <w:szCs w:val="24"/>
        </w:rPr>
        <w:t>Visión</w:t>
      </w:r>
      <w:r w:rsidRPr="00C96DF2">
        <w:rPr>
          <w:rFonts w:cs="Arial"/>
          <w:sz w:val="24"/>
          <w:szCs w:val="24"/>
        </w:rPr>
        <w:fldChar w:fldCharType="end"/>
      </w:r>
    </w:p>
    <w:p w:rsidR="008E0262" w:rsidRPr="00345783" w:rsidRDefault="00685AA7" w:rsidP="008E0262">
      <w:pPr>
        <w:pStyle w:val="Ttulo1"/>
        <w:rPr>
          <w:rFonts w:cs="Arial"/>
          <w:sz w:val="22"/>
          <w:szCs w:val="24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345783">
        <w:rPr>
          <w:rFonts w:cs="Arial"/>
          <w:sz w:val="22"/>
          <w:szCs w:val="24"/>
        </w:rPr>
        <w:t>Introduc</w:t>
      </w:r>
      <w:bookmarkEnd w:id="0"/>
      <w:bookmarkEnd w:id="1"/>
      <w:bookmarkEnd w:id="2"/>
      <w:bookmarkEnd w:id="3"/>
      <w:r w:rsidR="00F07169" w:rsidRPr="00345783">
        <w:rPr>
          <w:rFonts w:cs="Arial"/>
          <w:sz w:val="22"/>
          <w:szCs w:val="24"/>
        </w:rPr>
        <w:t>ción</w:t>
      </w:r>
    </w:p>
    <w:p w:rsidR="008E0262" w:rsidRPr="00345783" w:rsidRDefault="008E0262" w:rsidP="008E0262">
      <w:pPr>
        <w:ind w:left="1440"/>
        <w:rPr>
          <w:rFonts w:ascii="Arial" w:hAnsi="Arial" w:cs="Arial"/>
          <w:sz w:val="22"/>
          <w:szCs w:val="24"/>
        </w:rPr>
      </w:pPr>
    </w:p>
    <w:p w:rsidR="008E0262" w:rsidRPr="00345783" w:rsidRDefault="008E0262" w:rsidP="008E0262">
      <w:pPr>
        <w:ind w:left="1440"/>
        <w:rPr>
          <w:rFonts w:ascii="Arial" w:hAnsi="Arial" w:cs="Arial"/>
          <w:sz w:val="22"/>
          <w:szCs w:val="24"/>
          <w:lang w:val="es-PE"/>
        </w:rPr>
      </w:pPr>
      <w:r w:rsidRPr="00345783">
        <w:rPr>
          <w:rFonts w:ascii="Arial" w:hAnsi="Arial" w:cs="Arial"/>
          <w:b/>
          <w:sz w:val="22"/>
          <w:szCs w:val="24"/>
          <w:lang w:val="es-PE"/>
        </w:rPr>
        <w:t>Sociedad “Auxilio Mutuo Obrero” - Cajamarca</w:t>
      </w:r>
      <w:r w:rsidRPr="00345783">
        <w:rPr>
          <w:rFonts w:ascii="Arial" w:hAnsi="Arial" w:cs="Arial"/>
          <w:sz w:val="22"/>
          <w:szCs w:val="24"/>
          <w:lang w:val="es-PE"/>
        </w:rPr>
        <w:t>, es una organización de derecho privado con personería jurídica, autónoma, apolítica, y sin fines de lucro, que promueve el desarrollo humano</w:t>
      </w:r>
      <w:r w:rsidR="000B3374" w:rsidRPr="00345783">
        <w:rPr>
          <w:rFonts w:ascii="Arial" w:hAnsi="Arial" w:cs="Arial"/>
          <w:sz w:val="22"/>
          <w:szCs w:val="24"/>
          <w:lang w:val="es-PE"/>
        </w:rPr>
        <w:t>, cuyos miembros se rigen por el presente estatuto y su reglamento interno; cuya sigla es “SAMOC”</w:t>
      </w:r>
      <w:r w:rsidRPr="00345783">
        <w:rPr>
          <w:rFonts w:ascii="Arial" w:hAnsi="Arial" w:cs="Arial"/>
          <w:sz w:val="22"/>
          <w:szCs w:val="24"/>
          <w:lang w:val="es-PE"/>
        </w:rPr>
        <w:t>.</w:t>
      </w:r>
    </w:p>
    <w:p w:rsidR="00685AA7" w:rsidRPr="00345783" w:rsidRDefault="00685AA7">
      <w:pPr>
        <w:pStyle w:val="Ttulo1"/>
        <w:rPr>
          <w:rFonts w:cs="Arial"/>
          <w:sz w:val="22"/>
          <w:szCs w:val="24"/>
        </w:rPr>
      </w:pPr>
      <w:bookmarkStart w:id="6" w:name="_Toc512930906"/>
      <w:bookmarkStart w:id="7" w:name="_Toc20715755"/>
      <w:r w:rsidRPr="00345783">
        <w:rPr>
          <w:rFonts w:cs="Arial"/>
          <w:sz w:val="22"/>
          <w:szCs w:val="24"/>
        </w:rPr>
        <w:t>Posi</w:t>
      </w:r>
      <w:bookmarkEnd w:id="4"/>
      <w:bookmarkEnd w:id="5"/>
      <w:bookmarkEnd w:id="6"/>
      <w:bookmarkEnd w:id="7"/>
      <w:r w:rsidR="00F07169" w:rsidRPr="00345783">
        <w:rPr>
          <w:rFonts w:cs="Arial"/>
          <w:sz w:val="22"/>
          <w:szCs w:val="24"/>
        </w:rPr>
        <w:t>cionamiento</w:t>
      </w:r>
    </w:p>
    <w:p w:rsidR="00685AA7" w:rsidRPr="00345783" w:rsidRDefault="005869A6">
      <w:pPr>
        <w:pStyle w:val="Ttulo2"/>
        <w:rPr>
          <w:rFonts w:cs="Arial"/>
          <w:sz w:val="22"/>
          <w:szCs w:val="24"/>
        </w:rPr>
      </w:pPr>
      <w:r w:rsidRPr="00345783">
        <w:rPr>
          <w:rFonts w:cs="Arial"/>
          <w:sz w:val="22"/>
          <w:szCs w:val="24"/>
        </w:rPr>
        <w:t>Declaración del Problema</w:t>
      </w:r>
    </w:p>
    <w:tbl>
      <w:tblPr>
        <w:tblW w:w="8625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655"/>
      </w:tblGrid>
      <w:tr w:rsidR="00685AA7" w:rsidRPr="00977F25" w:rsidTr="002D2216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45783" w:rsidRDefault="002D475C">
            <w:pPr>
              <w:pStyle w:val="Textoindependiente"/>
              <w:keepNext/>
              <w:ind w:left="72"/>
              <w:rPr>
                <w:rFonts w:ascii="Arial" w:hAnsi="Arial" w:cs="Arial"/>
                <w:sz w:val="22"/>
                <w:szCs w:val="24"/>
              </w:rPr>
            </w:pPr>
            <w:r w:rsidRPr="00345783">
              <w:rPr>
                <w:rFonts w:ascii="Arial" w:hAnsi="Arial" w:cs="Arial"/>
                <w:sz w:val="22"/>
                <w:szCs w:val="24"/>
              </w:rPr>
              <w:t xml:space="preserve">El Problema es: </w:t>
            </w:r>
          </w:p>
        </w:tc>
        <w:tc>
          <w:tcPr>
            <w:tcW w:w="5655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B34E3" w:rsidRPr="00345783" w:rsidRDefault="001935E8" w:rsidP="009D5439">
            <w:pPr>
              <w:pStyle w:val="Textoindependiente"/>
              <w:ind w:left="0"/>
              <w:rPr>
                <w:rFonts w:ascii="Arial" w:hAnsi="Arial" w:cs="Arial"/>
                <w:sz w:val="22"/>
                <w:szCs w:val="24"/>
                <w:lang w:val="es-PE"/>
              </w:rPr>
            </w:pPr>
            <w:r w:rsidRPr="00345783">
              <w:rPr>
                <w:rFonts w:ascii="Arial" w:hAnsi="Arial" w:cs="Arial"/>
                <w:sz w:val="22"/>
                <w:szCs w:val="24"/>
                <w:lang w:val="es-PE"/>
              </w:rPr>
              <w:t>El problema que se presenta en la Sociedad es que no cuenta con un si</w:t>
            </w:r>
            <w:r w:rsidR="005150CA" w:rsidRPr="00345783">
              <w:rPr>
                <w:rFonts w:ascii="Arial" w:hAnsi="Arial" w:cs="Arial"/>
                <w:sz w:val="22"/>
                <w:szCs w:val="24"/>
                <w:lang w:val="es-PE"/>
              </w:rPr>
              <w:t xml:space="preserve">stema que optimice sus procesos ocasionando retraso en los demás procesos. </w:t>
            </w:r>
          </w:p>
        </w:tc>
      </w:tr>
      <w:tr w:rsidR="00685AA7" w:rsidRPr="00977F25" w:rsidTr="002D221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45783" w:rsidRDefault="002D475C">
            <w:pPr>
              <w:pStyle w:val="Textoindependiente"/>
              <w:keepNext/>
              <w:ind w:left="72"/>
              <w:rPr>
                <w:rFonts w:ascii="Arial" w:hAnsi="Arial" w:cs="Arial"/>
                <w:sz w:val="22"/>
                <w:szCs w:val="24"/>
                <w:lang w:val="es-PE"/>
              </w:rPr>
            </w:pPr>
            <w:r w:rsidRPr="00345783">
              <w:rPr>
                <w:rFonts w:ascii="Arial" w:hAnsi="Arial" w:cs="Arial"/>
                <w:sz w:val="22"/>
                <w:szCs w:val="24"/>
                <w:lang w:val="es-PE"/>
              </w:rPr>
              <w:t>Afecta</w:t>
            </w:r>
            <w:r w:rsidR="007C0987" w:rsidRPr="00345783">
              <w:rPr>
                <w:rFonts w:ascii="Arial" w:hAnsi="Arial" w:cs="Arial"/>
                <w:sz w:val="22"/>
                <w:szCs w:val="24"/>
                <w:lang w:val="es-PE"/>
              </w:rPr>
              <w:t xml:space="preserve"> a:  </w:t>
            </w:r>
          </w:p>
        </w:tc>
        <w:tc>
          <w:tcPr>
            <w:tcW w:w="565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45783" w:rsidRDefault="008D5049" w:rsidP="002E2D88">
            <w:pPr>
              <w:pStyle w:val="Textoindependiente"/>
              <w:ind w:left="0"/>
              <w:rPr>
                <w:rFonts w:ascii="Arial" w:hAnsi="Arial" w:cs="Arial"/>
                <w:sz w:val="22"/>
                <w:szCs w:val="24"/>
                <w:lang w:val="es-PE"/>
              </w:rPr>
            </w:pPr>
            <w:r w:rsidRPr="00345783">
              <w:rPr>
                <w:rFonts w:ascii="Arial" w:hAnsi="Arial" w:cs="Arial"/>
                <w:sz w:val="22"/>
                <w:szCs w:val="24"/>
                <w:lang w:val="es-PE"/>
              </w:rPr>
              <w:t>Afecta a la Junta D</w:t>
            </w:r>
            <w:r w:rsidR="00BE61CA" w:rsidRPr="00345783">
              <w:rPr>
                <w:rFonts w:ascii="Arial" w:hAnsi="Arial" w:cs="Arial"/>
                <w:sz w:val="22"/>
                <w:szCs w:val="24"/>
                <w:lang w:val="es-PE"/>
              </w:rPr>
              <w:t>irectiva y a la Administración</w:t>
            </w:r>
            <w:r w:rsidR="00CD4B5A" w:rsidRPr="00345783">
              <w:rPr>
                <w:rFonts w:ascii="Arial" w:hAnsi="Arial" w:cs="Arial"/>
                <w:sz w:val="22"/>
                <w:szCs w:val="24"/>
                <w:lang w:val="es-PE"/>
              </w:rPr>
              <w:t>.</w:t>
            </w:r>
          </w:p>
        </w:tc>
      </w:tr>
      <w:tr w:rsidR="00685AA7" w:rsidRPr="00977F25" w:rsidTr="002D221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45783" w:rsidRDefault="00591BEF">
            <w:pPr>
              <w:pStyle w:val="Textoindependiente"/>
              <w:keepNext/>
              <w:ind w:left="72"/>
              <w:rPr>
                <w:rFonts w:ascii="Arial" w:hAnsi="Arial" w:cs="Arial"/>
                <w:sz w:val="22"/>
                <w:szCs w:val="24"/>
                <w:lang w:val="es-PE"/>
              </w:rPr>
            </w:pPr>
            <w:r w:rsidRPr="00345783">
              <w:rPr>
                <w:rFonts w:ascii="Arial" w:hAnsi="Arial" w:cs="Arial"/>
                <w:sz w:val="22"/>
                <w:szCs w:val="24"/>
                <w:lang w:val="es-PE"/>
              </w:rPr>
              <w:t xml:space="preserve">El impacto del cual es: </w:t>
            </w:r>
          </w:p>
        </w:tc>
        <w:tc>
          <w:tcPr>
            <w:tcW w:w="565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25B1F" w:rsidRPr="00345783" w:rsidRDefault="00106B37" w:rsidP="00925B1F">
            <w:pPr>
              <w:pStyle w:val="InfoBlue"/>
              <w:rPr>
                <w:rFonts w:ascii="Arial" w:hAnsi="Arial" w:cs="Arial"/>
                <w:b w:val="0"/>
                <w:szCs w:val="24"/>
                <w:lang w:val="es-PE"/>
              </w:rPr>
            </w:pPr>
            <w:r w:rsidRPr="00345783">
              <w:rPr>
                <w:rFonts w:ascii="Arial" w:hAnsi="Arial" w:cs="Arial"/>
                <w:b w:val="0"/>
                <w:szCs w:val="24"/>
                <w:lang w:val="es-PE"/>
              </w:rPr>
              <w:t xml:space="preserve">La </w:t>
            </w:r>
            <w:r w:rsidR="00925B1F" w:rsidRPr="00345783">
              <w:rPr>
                <w:rFonts w:ascii="Arial" w:hAnsi="Arial" w:cs="Arial"/>
                <w:b w:val="0"/>
                <w:szCs w:val="24"/>
                <w:lang w:val="es-PE"/>
              </w:rPr>
              <w:t>disminución de la</w:t>
            </w:r>
            <w:r w:rsidR="00832904" w:rsidRPr="00345783">
              <w:rPr>
                <w:rFonts w:ascii="Arial" w:hAnsi="Arial" w:cs="Arial"/>
                <w:b w:val="0"/>
                <w:szCs w:val="24"/>
                <w:lang w:val="es-PE"/>
              </w:rPr>
              <w:t xml:space="preserve"> </w:t>
            </w:r>
            <w:r w:rsidRPr="00345783">
              <w:rPr>
                <w:rFonts w:ascii="Arial" w:hAnsi="Arial" w:cs="Arial"/>
                <w:b w:val="0"/>
                <w:szCs w:val="24"/>
                <w:lang w:val="es-PE"/>
              </w:rPr>
              <w:t>calidad de Servicio a los Socios</w:t>
            </w:r>
            <w:r w:rsidR="00925B1F" w:rsidRPr="00345783">
              <w:rPr>
                <w:rFonts w:ascii="Arial" w:hAnsi="Arial" w:cs="Arial"/>
                <w:b w:val="0"/>
                <w:szCs w:val="24"/>
                <w:lang w:val="es-PE"/>
              </w:rPr>
              <w:t xml:space="preserve"> y pérdidas en las utilidades de la empresa</w:t>
            </w:r>
            <w:r w:rsidRPr="00345783">
              <w:rPr>
                <w:rFonts w:ascii="Arial" w:hAnsi="Arial" w:cs="Arial"/>
                <w:b w:val="0"/>
                <w:szCs w:val="24"/>
                <w:lang w:val="es-PE"/>
              </w:rPr>
              <w:t>.</w:t>
            </w:r>
          </w:p>
          <w:p w:rsidR="00925B1F" w:rsidRPr="00345783" w:rsidRDefault="00925B1F" w:rsidP="00925B1F">
            <w:pPr>
              <w:pStyle w:val="Textoindependiente"/>
              <w:ind w:left="0"/>
              <w:rPr>
                <w:rFonts w:ascii="Arial" w:hAnsi="Arial" w:cs="Arial"/>
                <w:sz w:val="22"/>
                <w:szCs w:val="24"/>
                <w:lang w:val="es-PE"/>
              </w:rPr>
            </w:pPr>
            <w:r w:rsidRPr="00345783">
              <w:rPr>
                <w:rFonts w:ascii="Arial" w:hAnsi="Arial" w:cs="Arial"/>
                <w:sz w:val="22"/>
                <w:szCs w:val="24"/>
                <w:lang w:val="es-PE"/>
              </w:rPr>
              <w:t>Carga de trabajo al personal involucrado en el proceso.</w:t>
            </w:r>
          </w:p>
        </w:tc>
      </w:tr>
      <w:tr w:rsidR="00685AA7" w:rsidRPr="00977F25" w:rsidTr="002D221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45783" w:rsidRDefault="003948AE">
            <w:pPr>
              <w:pStyle w:val="Textoindependiente"/>
              <w:ind w:left="72"/>
              <w:rPr>
                <w:rFonts w:ascii="Arial" w:hAnsi="Arial" w:cs="Arial"/>
                <w:sz w:val="22"/>
                <w:szCs w:val="24"/>
              </w:rPr>
            </w:pPr>
            <w:r w:rsidRPr="00345783">
              <w:rPr>
                <w:rFonts w:ascii="Arial" w:hAnsi="Arial" w:cs="Arial"/>
                <w:sz w:val="22"/>
                <w:szCs w:val="24"/>
              </w:rPr>
              <w:t>La S</w:t>
            </w:r>
            <w:r w:rsidR="00BD34DD" w:rsidRPr="00345783">
              <w:rPr>
                <w:rFonts w:ascii="Arial" w:hAnsi="Arial" w:cs="Arial"/>
                <w:sz w:val="22"/>
                <w:szCs w:val="24"/>
              </w:rPr>
              <w:t>olución</w:t>
            </w:r>
            <w:r w:rsidRPr="00345783"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A485B" w:rsidRPr="00345783">
              <w:rPr>
                <w:rFonts w:ascii="Arial" w:hAnsi="Arial" w:cs="Arial"/>
                <w:sz w:val="22"/>
                <w:szCs w:val="24"/>
              </w:rPr>
              <w:t>exitosa sería</w:t>
            </w:r>
            <w:r w:rsidRPr="00345783">
              <w:rPr>
                <w:rFonts w:ascii="Arial" w:hAnsi="Arial" w:cs="Arial"/>
                <w:sz w:val="22"/>
                <w:szCs w:val="24"/>
              </w:rPr>
              <w:t xml:space="preserve">: </w:t>
            </w:r>
            <w:r w:rsidR="00BD34DD" w:rsidRPr="00345783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565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45783" w:rsidRDefault="00607571" w:rsidP="00ED259D">
            <w:pPr>
              <w:pStyle w:val="InfoBlue"/>
              <w:rPr>
                <w:rFonts w:ascii="Arial" w:hAnsi="Arial" w:cs="Arial"/>
                <w:b w:val="0"/>
                <w:szCs w:val="24"/>
                <w:lang w:val="es-PE"/>
              </w:rPr>
            </w:pPr>
            <w:r w:rsidRPr="00345783">
              <w:rPr>
                <w:rFonts w:ascii="Arial" w:hAnsi="Arial" w:cs="Arial"/>
                <w:b w:val="0"/>
                <w:szCs w:val="24"/>
                <w:lang w:val="es-PE"/>
              </w:rPr>
              <w:t>Contar con un Sistema Web-M</w:t>
            </w:r>
            <w:r w:rsidR="00ED259D" w:rsidRPr="00345783">
              <w:rPr>
                <w:rFonts w:ascii="Arial" w:hAnsi="Arial" w:cs="Arial"/>
                <w:b w:val="0"/>
                <w:szCs w:val="24"/>
                <w:lang w:val="es-PE"/>
              </w:rPr>
              <w:t>óvil para agilizar los procesos, brindando un acceso rápido a la información tanto de los Socios como del alquiler de ambientes.</w:t>
            </w:r>
            <w:r w:rsidR="008428D5" w:rsidRPr="00345783">
              <w:rPr>
                <w:rFonts w:ascii="Arial" w:hAnsi="Arial" w:cs="Arial"/>
                <w:b w:val="0"/>
                <w:szCs w:val="24"/>
                <w:lang w:val="es-PE"/>
              </w:rPr>
              <w:t xml:space="preserve"> </w:t>
            </w:r>
          </w:p>
        </w:tc>
      </w:tr>
    </w:tbl>
    <w:p w:rsidR="000F247E" w:rsidRPr="00345783" w:rsidRDefault="000F247E" w:rsidP="000F247E">
      <w:pPr>
        <w:rPr>
          <w:rFonts w:ascii="Arial" w:hAnsi="Arial" w:cs="Arial"/>
          <w:sz w:val="22"/>
          <w:szCs w:val="24"/>
          <w:lang w:val="es-PE"/>
        </w:rPr>
      </w:pPr>
    </w:p>
    <w:p w:rsidR="00685AA7" w:rsidRPr="00345783" w:rsidRDefault="00F735CC">
      <w:pPr>
        <w:pStyle w:val="Ttulo2"/>
        <w:rPr>
          <w:rFonts w:cs="Arial"/>
          <w:sz w:val="22"/>
          <w:szCs w:val="24"/>
          <w:lang w:val="es-PE"/>
        </w:rPr>
      </w:pPr>
      <w:r w:rsidRPr="00345783">
        <w:rPr>
          <w:rFonts w:cs="Arial"/>
          <w:sz w:val="22"/>
          <w:szCs w:val="24"/>
          <w:lang w:val="es-PE"/>
        </w:rPr>
        <w:t xml:space="preserve">Declaración del Posicionamiento del Producto: 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977F25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45783" w:rsidRDefault="008A4955">
            <w:pPr>
              <w:pStyle w:val="Textoindependiente"/>
              <w:keepNext/>
              <w:ind w:left="72"/>
              <w:rPr>
                <w:rFonts w:ascii="Arial" w:hAnsi="Arial" w:cs="Arial"/>
                <w:sz w:val="22"/>
                <w:szCs w:val="24"/>
              </w:rPr>
            </w:pPr>
            <w:r w:rsidRPr="00345783">
              <w:rPr>
                <w:rFonts w:ascii="Arial" w:hAnsi="Arial" w:cs="Arial"/>
                <w:sz w:val="22"/>
                <w:szCs w:val="24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4955" w:rsidRPr="00345783" w:rsidRDefault="00CD4B5A" w:rsidP="00766C3A">
            <w:pPr>
              <w:pStyle w:val="Textoindependiente"/>
              <w:ind w:left="0"/>
              <w:rPr>
                <w:rFonts w:ascii="Arial" w:hAnsi="Arial" w:cs="Arial"/>
                <w:sz w:val="22"/>
                <w:szCs w:val="24"/>
                <w:lang w:val="es-PE"/>
              </w:rPr>
            </w:pPr>
            <w:r w:rsidRPr="00345783">
              <w:rPr>
                <w:rFonts w:ascii="Arial" w:hAnsi="Arial" w:cs="Arial"/>
                <w:sz w:val="22"/>
                <w:szCs w:val="24"/>
                <w:lang w:val="es-PE"/>
              </w:rPr>
              <w:t xml:space="preserve">La </w:t>
            </w:r>
            <w:r w:rsidR="00B130D2" w:rsidRPr="00345783">
              <w:rPr>
                <w:rFonts w:ascii="Arial" w:hAnsi="Arial" w:cs="Arial"/>
                <w:sz w:val="22"/>
                <w:szCs w:val="24"/>
                <w:lang w:val="es-PE"/>
              </w:rPr>
              <w:t>Sociedad “Auxilio Mutuo Obrero - Cajamarca”</w:t>
            </w:r>
          </w:p>
        </w:tc>
      </w:tr>
      <w:tr w:rsidR="00685AA7" w:rsidRPr="00977F2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45783" w:rsidRDefault="008A4955">
            <w:pPr>
              <w:pStyle w:val="Textoindependiente"/>
              <w:keepNext/>
              <w:ind w:left="72"/>
              <w:rPr>
                <w:rFonts w:ascii="Arial" w:hAnsi="Arial" w:cs="Arial"/>
                <w:sz w:val="22"/>
                <w:szCs w:val="24"/>
              </w:rPr>
            </w:pPr>
            <w:r w:rsidRPr="00345783">
              <w:rPr>
                <w:rFonts w:ascii="Arial" w:hAnsi="Arial" w:cs="Arial"/>
                <w:sz w:val="22"/>
                <w:szCs w:val="24"/>
              </w:rPr>
              <w:t>Quien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45783" w:rsidRDefault="00B84D8E" w:rsidP="00B84D8E">
            <w:pPr>
              <w:pStyle w:val="InfoBlue"/>
              <w:rPr>
                <w:rFonts w:ascii="Arial" w:hAnsi="Arial" w:cs="Arial"/>
                <w:b w:val="0"/>
                <w:szCs w:val="24"/>
                <w:lang w:val="es-PE"/>
              </w:rPr>
            </w:pPr>
            <w:r w:rsidRPr="00345783">
              <w:rPr>
                <w:rFonts w:ascii="Arial" w:hAnsi="Arial" w:cs="Arial"/>
                <w:b w:val="0"/>
                <w:szCs w:val="24"/>
                <w:lang w:val="es-PE"/>
              </w:rPr>
              <w:t xml:space="preserve">Requiere agilizar los procesos de </w:t>
            </w:r>
            <w:r w:rsidR="00746093" w:rsidRPr="00345783">
              <w:rPr>
                <w:rFonts w:ascii="Arial" w:hAnsi="Arial" w:cs="Arial"/>
                <w:b w:val="0"/>
                <w:szCs w:val="24"/>
                <w:lang w:val="es-PE"/>
              </w:rPr>
              <w:t xml:space="preserve">administrar información de </w:t>
            </w:r>
            <w:r w:rsidRPr="00345783">
              <w:rPr>
                <w:rFonts w:ascii="Arial" w:hAnsi="Arial" w:cs="Arial"/>
                <w:b w:val="0"/>
                <w:szCs w:val="24"/>
                <w:lang w:val="es-PE"/>
              </w:rPr>
              <w:t>los socios y alquiler de ambientes, así como mejorar la gestión de sus Socios y Clientes.</w:t>
            </w:r>
          </w:p>
        </w:tc>
      </w:tr>
      <w:tr w:rsidR="00685AA7" w:rsidRPr="00977F2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45783" w:rsidRDefault="008A4955" w:rsidP="00C41E59">
            <w:pPr>
              <w:pStyle w:val="Textoindependiente"/>
              <w:keepNext/>
              <w:ind w:left="72"/>
              <w:rPr>
                <w:rFonts w:ascii="Arial" w:hAnsi="Arial" w:cs="Arial"/>
                <w:sz w:val="22"/>
                <w:szCs w:val="24"/>
              </w:rPr>
            </w:pPr>
            <w:r w:rsidRPr="00345783">
              <w:rPr>
                <w:rFonts w:ascii="Arial" w:hAnsi="Arial" w:cs="Arial"/>
                <w:sz w:val="22"/>
                <w:szCs w:val="24"/>
              </w:rPr>
              <w:t xml:space="preserve">El </w:t>
            </w:r>
            <w:r w:rsidR="00C41E59" w:rsidRPr="00345783">
              <w:rPr>
                <w:rFonts w:ascii="Arial" w:hAnsi="Arial" w:cs="Arial"/>
                <w:sz w:val="22"/>
                <w:szCs w:val="24"/>
              </w:rPr>
              <w:t>Nombre del Producto: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45783" w:rsidRDefault="00650D6F" w:rsidP="00683BFD">
            <w:pPr>
              <w:pStyle w:val="InfoBlue"/>
              <w:rPr>
                <w:rFonts w:ascii="Arial" w:hAnsi="Arial" w:cs="Arial"/>
                <w:b w:val="0"/>
                <w:szCs w:val="24"/>
                <w:lang w:val="es-PE"/>
              </w:rPr>
            </w:pPr>
            <w:r w:rsidRPr="00345783">
              <w:rPr>
                <w:rFonts w:ascii="Arial" w:hAnsi="Arial" w:cs="Arial"/>
                <w:b w:val="0"/>
                <w:szCs w:val="24"/>
                <w:lang w:val="es-PE"/>
              </w:rPr>
              <w:t xml:space="preserve"> </w:t>
            </w:r>
            <w:r w:rsidR="00683BFD" w:rsidRPr="00345783">
              <w:rPr>
                <w:rFonts w:ascii="Arial" w:hAnsi="Arial" w:cs="Arial"/>
                <w:b w:val="0"/>
                <w:szCs w:val="24"/>
                <w:lang w:val="es-PE"/>
              </w:rPr>
              <w:t>El Software</w:t>
            </w:r>
            <w:r w:rsidR="00041EB4" w:rsidRPr="00345783">
              <w:rPr>
                <w:rFonts w:ascii="Arial" w:hAnsi="Arial" w:cs="Arial"/>
                <w:b w:val="0"/>
                <w:szCs w:val="24"/>
                <w:lang w:val="es-PE"/>
              </w:rPr>
              <w:t xml:space="preserve"> </w:t>
            </w:r>
            <w:r w:rsidR="00683BFD" w:rsidRPr="00345783">
              <w:rPr>
                <w:rFonts w:ascii="Arial" w:hAnsi="Arial" w:cs="Arial"/>
                <w:b w:val="0"/>
                <w:szCs w:val="24"/>
                <w:lang w:val="es-PE"/>
              </w:rPr>
              <w:t>(</w:t>
            </w:r>
            <w:r w:rsidR="00142035" w:rsidRPr="00345783">
              <w:rPr>
                <w:rFonts w:ascii="Arial" w:hAnsi="Arial" w:cs="Arial"/>
                <w:b w:val="0"/>
                <w:szCs w:val="24"/>
                <w:lang w:val="es-PE"/>
              </w:rPr>
              <w:t xml:space="preserve">Sistema </w:t>
            </w:r>
            <w:r w:rsidR="00683BFD" w:rsidRPr="00345783">
              <w:rPr>
                <w:rFonts w:ascii="Arial" w:hAnsi="Arial" w:cs="Arial"/>
                <w:b w:val="0"/>
                <w:szCs w:val="24"/>
                <w:lang w:val="es-PE"/>
              </w:rPr>
              <w:t>Gestor SAMOC)</w:t>
            </w:r>
            <w:r w:rsidR="00142035" w:rsidRPr="00345783">
              <w:rPr>
                <w:rFonts w:ascii="Arial" w:hAnsi="Arial" w:cs="Arial"/>
                <w:b w:val="0"/>
                <w:szCs w:val="24"/>
                <w:lang w:val="es-PE"/>
              </w:rPr>
              <w:t>.</w:t>
            </w:r>
          </w:p>
        </w:tc>
      </w:tr>
      <w:tr w:rsidR="00685AA7" w:rsidRPr="00977F2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45783" w:rsidRDefault="00226D0B">
            <w:pPr>
              <w:pStyle w:val="Textoindependiente"/>
              <w:keepNext/>
              <w:ind w:left="72"/>
              <w:rPr>
                <w:rFonts w:ascii="Arial" w:hAnsi="Arial" w:cs="Arial"/>
                <w:sz w:val="22"/>
                <w:szCs w:val="24"/>
              </w:rPr>
            </w:pPr>
            <w:r w:rsidRPr="00345783">
              <w:rPr>
                <w:rFonts w:ascii="Arial" w:hAnsi="Arial" w:cs="Arial"/>
                <w:sz w:val="22"/>
                <w:szCs w:val="24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45783" w:rsidRDefault="00345362" w:rsidP="00041EB4">
            <w:pPr>
              <w:pStyle w:val="InfoBlue"/>
              <w:rPr>
                <w:rFonts w:ascii="Arial" w:hAnsi="Arial" w:cs="Arial"/>
                <w:b w:val="0"/>
                <w:szCs w:val="24"/>
                <w:lang w:val="es-PE"/>
              </w:rPr>
            </w:pPr>
            <w:r w:rsidRPr="00345783">
              <w:rPr>
                <w:rFonts w:ascii="Arial" w:hAnsi="Arial" w:cs="Arial"/>
                <w:b w:val="0"/>
                <w:szCs w:val="24"/>
                <w:lang w:val="es-PE"/>
              </w:rPr>
              <w:t xml:space="preserve">Administra socios </w:t>
            </w:r>
            <w:r w:rsidR="00041EB4" w:rsidRPr="00345783">
              <w:rPr>
                <w:rFonts w:ascii="Arial" w:hAnsi="Arial" w:cs="Arial"/>
                <w:b w:val="0"/>
                <w:szCs w:val="24"/>
                <w:lang w:val="es-PE"/>
              </w:rPr>
              <w:t>y gestiona alquiler de ambientes.</w:t>
            </w:r>
          </w:p>
        </w:tc>
      </w:tr>
      <w:tr w:rsidR="00685AA7" w:rsidRPr="00977F2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45783" w:rsidRDefault="00BE61CA">
            <w:pPr>
              <w:pStyle w:val="Textoindependiente"/>
              <w:keepNext/>
              <w:ind w:left="72"/>
              <w:rPr>
                <w:rFonts w:ascii="Arial" w:hAnsi="Arial" w:cs="Arial"/>
                <w:sz w:val="22"/>
                <w:szCs w:val="24"/>
              </w:rPr>
            </w:pPr>
            <w:r w:rsidRPr="00345783">
              <w:rPr>
                <w:rFonts w:ascii="Arial" w:hAnsi="Arial" w:cs="Arial"/>
                <w:sz w:val="22"/>
                <w:szCs w:val="24"/>
              </w:rPr>
              <w:t>A diferencia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3BFD" w:rsidRPr="00345783" w:rsidRDefault="00683BFD" w:rsidP="00683BFD">
            <w:pPr>
              <w:pStyle w:val="InfoBlue"/>
              <w:rPr>
                <w:sz w:val="20"/>
                <w:lang w:val="es-PE"/>
              </w:rPr>
            </w:pPr>
            <w:r w:rsidRPr="00345783">
              <w:rPr>
                <w:rFonts w:ascii="Arial" w:hAnsi="Arial" w:cs="Arial"/>
                <w:b w:val="0"/>
                <w:szCs w:val="24"/>
                <w:lang w:val="es-PE"/>
              </w:rPr>
              <w:t>Llevar el control a través de hojas de Excel, y registros manuales.</w:t>
            </w:r>
          </w:p>
        </w:tc>
      </w:tr>
      <w:tr w:rsidR="00685AA7" w:rsidRPr="00977F2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345783" w:rsidRDefault="00AA3CC5">
            <w:pPr>
              <w:pStyle w:val="Textoindependiente"/>
              <w:ind w:left="72"/>
              <w:rPr>
                <w:rFonts w:ascii="Arial" w:hAnsi="Arial" w:cs="Arial"/>
                <w:sz w:val="22"/>
                <w:szCs w:val="24"/>
              </w:rPr>
            </w:pPr>
            <w:r w:rsidRPr="00345783">
              <w:rPr>
                <w:rFonts w:ascii="Arial" w:hAnsi="Arial" w:cs="Arial"/>
                <w:sz w:val="22"/>
                <w:szCs w:val="24"/>
              </w:rPr>
              <w:t xml:space="preserve">Nuestro </w:t>
            </w:r>
            <w:r w:rsidR="00683BFD" w:rsidRPr="00345783">
              <w:rPr>
                <w:rFonts w:ascii="Arial" w:hAnsi="Arial" w:cs="Arial"/>
                <w:sz w:val="22"/>
                <w:szCs w:val="24"/>
              </w:rPr>
              <w:t>product</w:t>
            </w:r>
            <w:r w:rsidR="00DE6BC4" w:rsidRPr="00345783">
              <w:rPr>
                <w:rFonts w:ascii="Arial" w:hAnsi="Arial" w:cs="Arial"/>
                <w:sz w:val="22"/>
                <w:szCs w:val="24"/>
              </w:rPr>
              <w:t>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345783" w:rsidRDefault="00BE793F" w:rsidP="00BE793F">
            <w:pPr>
              <w:pStyle w:val="InfoBlue"/>
              <w:rPr>
                <w:rFonts w:ascii="Arial" w:hAnsi="Arial" w:cs="Arial"/>
                <w:b w:val="0"/>
                <w:szCs w:val="24"/>
                <w:lang w:val="es-PE"/>
              </w:rPr>
            </w:pPr>
            <w:r w:rsidRPr="00345783">
              <w:rPr>
                <w:rFonts w:ascii="Arial" w:hAnsi="Arial" w:cs="Arial"/>
                <w:b w:val="0"/>
                <w:szCs w:val="24"/>
                <w:lang w:val="es-PE"/>
              </w:rPr>
              <w:t>Permitirá que se efectúen las transacciones de forma eficiente y en un menor tiempo, agilizando dichos procesos: Gestión de Socios y alquiler de ambientes.</w:t>
            </w:r>
            <w:r w:rsidR="00CD2D7D" w:rsidRPr="00345783">
              <w:rPr>
                <w:rFonts w:ascii="Arial" w:hAnsi="Arial" w:cs="Arial"/>
                <w:b w:val="0"/>
                <w:szCs w:val="24"/>
                <w:lang w:val="es-PE"/>
              </w:rPr>
              <w:t xml:space="preserve"> </w:t>
            </w:r>
          </w:p>
        </w:tc>
      </w:tr>
    </w:tbl>
    <w:p w:rsidR="00685AA7" w:rsidRDefault="00685AA7" w:rsidP="00047FCD">
      <w:pPr>
        <w:pStyle w:val="InfoBlue"/>
        <w:rPr>
          <w:rFonts w:ascii="Arial" w:hAnsi="Arial" w:cs="Arial"/>
          <w:szCs w:val="24"/>
          <w:lang w:val="es-PE"/>
        </w:rPr>
      </w:pPr>
    </w:p>
    <w:p w:rsidR="00345783" w:rsidRDefault="00345783" w:rsidP="00345783">
      <w:pPr>
        <w:pStyle w:val="Textoindependiente"/>
        <w:rPr>
          <w:lang w:val="es-PE"/>
        </w:rPr>
      </w:pPr>
    </w:p>
    <w:p w:rsidR="00345783" w:rsidRDefault="00345783" w:rsidP="00345783">
      <w:pPr>
        <w:pStyle w:val="Textoindependiente"/>
        <w:rPr>
          <w:lang w:val="es-PE"/>
        </w:rPr>
      </w:pPr>
    </w:p>
    <w:p w:rsidR="00345783" w:rsidRPr="00345783" w:rsidRDefault="00345783" w:rsidP="00345783">
      <w:pPr>
        <w:pStyle w:val="Textoindependiente"/>
        <w:rPr>
          <w:lang w:val="es-PE"/>
        </w:rPr>
      </w:pPr>
    </w:p>
    <w:p w:rsidR="00685AA7" w:rsidRPr="00345783" w:rsidRDefault="002F042D">
      <w:pPr>
        <w:pStyle w:val="Ttulo1"/>
        <w:rPr>
          <w:rFonts w:cs="Arial"/>
          <w:sz w:val="22"/>
          <w:szCs w:val="24"/>
          <w:lang w:val="es-PE"/>
        </w:rPr>
      </w:pPr>
      <w:bookmarkStart w:id="8" w:name="_Toc436203381"/>
      <w:r w:rsidRPr="00345783">
        <w:rPr>
          <w:rFonts w:cs="Arial"/>
          <w:sz w:val="22"/>
          <w:szCs w:val="24"/>
          <w:lang w:val="es-PE"/>
        </w:rPr>
        <w:lastRenderedPageBreak/>
        <w:t>Descripción de los Stakeholders:</w:t>
      </w:r>
    </w:p>
    <w:p w:rsidR="00685AA7" w:rsidRPr="00345783" w:rsidRDefault="002F042D">
      <w:pPr>
        <w:pStyle w:val="Ttulo2"/>
        <w:rPr>
          <w:rFonts w:cs="Arial"/>
          <w:sz w:val="22"/>
          <w:szCs w:val="24"/>
          <w:lang w:val="es-PE"/>
        </w:rPr>
      </w:pPr>
      <w:r w:rsidRPr="00345783">
        <w:rPr>
          <w:rFonts w:cs="Arial"/>
          <w:sz w:val="22"/>
          <w:szCs w:val="24"/>
          <w:lang w:val="es-PE"/>
        </w:rPr>
        <w:t>Resumen de Stakeholders:</w:t>
      </w:r>
    </w:p>
    <w:p w:rsidR="00685AA7" w:rsidRPr="00345783" w:rsidRDefault="00685AA7" w:rsidP="00047FCD">
      <w:pPr>
        <w:pStyle w:val="InfoBlue"/>
        <w:rPr>
          <w:rFonts w:ascii="Arial" w:hAnsi="Arial" w:cs="Arial"/>
          <w:szCs w:val="24"/>
        </w:rPr>
      </w:pPr>
    </w:p>
    <w:tbl>
      <w:tblPr>
        <w:tblW w:w="0" w:type="auto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51"/>
        <w:gridCol w:w="2410"/>
        <w:gridCol w:w="3969"/>
      </w:tblGrid>
      <w:tr w:rsidR="00685AA7" w:rsidRPr="00345783" w:rsidTr="00422641">
        <w:trPr>
          <w:tblHeader/>
        </w:trPr>
        <w:tc>
          <w:tcPr>
            <w:tcW w:w="2551" w:type="dxa"/>
          </w:tcPr>
          <w:p w:rsidR="00685AA7" w:rsidRPr="00345783" w:rsidRDefault="00685AA7">
            <w:pPr>
              <w:rPr>
                <w:rFonts w:ascii="Arial" w:hAnsi="Arial" w:cs="Arial"/>
                <w:b/>
                <w:bCs/>
                <w:sz w:val="22"/>
                <w:szCs w:val="24"/>
                <w:lang w:val="es-PE"/>
              </w:rPr>
            </w:pPr>
            <w:r w:rsidRPr="00345783">
              <w:rPr>
                <w:rFonts w:ascii="Arial" w:hAnsi="Arial" w:cs="Arial"/>
                <w:b/>
                <w:bCs/>
                <w:sz w:val="22"/>
                <w:szCs w:val="24"/>
                <w:lang w:val="es-PE"/>
              </w:rPr>
              <w:t>N</w:t>
            </w:r>
            <w:r w:rsidR="00803EEF" w:rsidRPr="00345783">
              <w:rPr>
                <w:rFonts w:ascii="Arial" w:hAnsi="Arial" w:cs="Arial"/>
                <w:b/>
                <w:bCs/>
                <w:sz w:val="22"/>
                <w:szCs w:val="24"/>
                <w:lang w:val="es-PE"/>
              </w:rPr>
              <w:t>ombre</w:t>
            </w:r>
          </w:p>
        </w:tc>
        <w:tc>
          <w:tcPr>
            <w:tcW w:w="2410" w:type="dxa"/>
          </w:tcPr>
          <w:p w:rsidR="00685AA7" w:rsidRPr="00345783" w:rsidRDefault="00803EEF">
            <w:pPr>
              <w:rPr>
                <w:rFonts w:ascii="Arial" w:hAnsi="Arial" w:cs="Arial"/>
                <w:b/>
                <w:bCs/>
                <w:sz w:val="22"/>
                <w:szCs w:val="24"/>
                <w:lang w:val="es-PE"/>
              </w:rPr>
            </w:pPr>
            <w:r w:rsidRPr="00345783">
              <w:rPr>
                <w:rFonts w:ascii="Arial" w:hAnsi="Arial" w:cs="Arial"/>
                <w:b/>
                <w:bCs/>
                <w:sz w:val="22"/>
                <w:szCs w:val="24"/>
                <w:lang w:val="es-PE"/>
              </w:rPr>
              <w:t>Descripción</w:t>
            </w:r>
          </w:p>
        </w:tc>
        <w:tc>
          <w:tcPr>
            <w:tcW w:w="3969" w:type="dxa"/>
          </w:tcPr>
          <w:p w:rsidR="00685AA7" w:rsidRPr="00345783" w:rsidRDefault="00803EEF">
            <w:pPr>
              <w:rPr>
                <w:rFonts w:ascii="Arial" w:hAnsi="Arial" w:cs="Arial"/>
                <w:b/>
                <w:bCs/>
                <w:sz w:val="22"/>
                <w:szCs w:val="24"/>
                <w:lang w:val="es-PE"/>
              </w:rPr>
            </w:pPr>
            <w:r w:rsidRPr="00345783">
              <w:rPr>
                <w:rFonts w:ascii="Arial" w:hAnsi="Arial" w:cs="Arial"/>
                <w:b/>
                <w:bCs/>
                <w:sz w:val="22"/>
                <w:szCs w:val="24"/>
                <w:lang w:val="es-PE"/>
              </w:rPr>
              <w:t>Rol</w:t>
            </w:r>
          </w:p>
        </w:tc>
      </w:tr>
      <w:tr w:rsidR="00685AA7" w:rsidRPr="00977F25" w:rsidTr="00422641">
        <w:tc>
          <w:tcPr>
            <w:tcW w:w="2551" w:type="dxa"/>
          </w:tcPr>
          <w:p w:rsidR="00C82DDA" w:rsidRPr="00345783" w:rsidRDefault="00422641" w:rsidP="00047FCD">
            <w:pPr>
              <w:pStyle w:val="InfoBlue"/>
              <w:rPr>
                <w:rFonts w:ascii="Arial" w:hAnsi="Arial" w:cs="Arial"/>
                <w:szCs w:val="24"/>
              </w:rPr>
            </w:pPr>
            <w:r w:rsidRPr="00345783">
              <w:rPr>
                <w:rFonts w:ascii="Arial" w:hAnsi="Arial" w:cs="Arial"/>
                <w:szCs w:val="24"/>
              </w:rPr>
              <w:t>LUIS ESTRADA ZAFRA</w:t>
            </w:r>
          </w:p>
          <w:p w:rsidR="00C82DDA" w:rsidRPr="00345783" w:rsidRDefault="00422641" w:rsidP="00047FCD">
            <w:pPr>
              <w:pStyle w:val="InfoBlue"/>
              <w:rPr>
                <w:rFonts w:ascii="Arial" w:hAnsi="Arial" w:cs="Arial"/>
                <w:b w:val="0"/>
                <w:szCs w:val="24"/>
              </w:rPr>
            </w:pPr>
            <w:r w:rsidRPr="00345783">
              <w:rPr>
                <w:rFonts w:ascii="Arial" w:hAnsi="Arial" w:cs="Arial"/>
                <w:szCs w:val="24"/>
              </w:rPr>
              <w:t>(ADMINISTRADOR)</w:t>
            </w:r>
          </w:p>
        </w:tc>
        <w:tc>
          <w:tcPr>
            <w:tcW w:w="2410" w:type="dxa"/>
          </w:tcPr>
          <w:p w:rsidR="00685AA7" w:rsidRPr="00345783" w:rsidRDefault="00C82DDA" w:rsidP="00047FCD">
            <w:pPr>
              <w:pStyle w:val="InfoBlue"/>
              <w:rPr>
                <w:rFonts w:ascii="Arial" w:hAnsi="Arial" w:cs="Arial"/>
                <w:b w:val="0"/>
                <w:szCs w:val="24"/>
                <w:lang w:val="es-PE"/>
              </w:rPr>
            </w:pPr>
            <w:r w:rsidRPr="00345783">
              <w:rPr>
                <w:rFonts w:ascii="Arial" w:hAnsi="Arial" w:cs="Arial"/>
                <w:b w:val="0"/>
                <w:szCs w:val="24"/>
                <w:lang w:val="es-PE"/>
              </w:rPr>
              <w:t xml:space="preserve">Administrador de la empresa Sociedad “Auxilio Mutuo Obrero” </w:t>
            </w:r>
            <w:r w:rsidRPr="00345783">
              <w:rPr>
                <w:rFonts w:ascii="Arial" w:hAnsi="Arial" w:cs="Arial"/>
                <w:b w:val="0"/>
                <w:i/>
                <w:szCs w:val="24"/>
                <w:lang w:val="es-PE"/>
              </w:rPr>
              <w:t>–</w:t>
            </w:r>
            <w:r w:rsidRPr="00345783">
              <w:rPr>
                <w:rFonts w:ascii="Arial" w:hAnsi="Arial" w:cs="Arial"/>
                <w:b w:val="0"/>
                <w:szCs w:val="24"/>
                <w:lang w:val="es-PE"/>
              </w:rPr>
              <w:t xml:space="preserve"> Cajamarca</w:t>
            </w:r>
          </w:p>
        </w:tc>
        <w:tc>
          <w:tcPr>
            <w:tcW w:w="3969" w:type="dxa"/>
          </w:tcPr>
          <w:p w:rsidR="00E14550" w:rsidRPr="00345783" w:rsidRDefault="00E14550" w:rsidP="00E14550">
            <w:pPr>
              <w:rPr>
                <w:rFonts w:ascii="Arial" w:hAnsi="Arial" w:cs="Arial"/>
                <w:sz w:val="22"/>
                <w:szCs w:val="24"/>
              </w:rPr>
            </w:pPr>
            <w:r w:rsidRPr="00345783">
              <w:rPr>
                <w:rFonts w:ascii="Arial" w:hAnsi="Arial" w:cs="Arial"/>
                <w:sz w:val="22"/>
                <w:szCs w:val="24"/>
              </w:rPr>
              <w:t xml:space="preserve">El stakeholder realiza: </w:t>
            </w:r>
          </w:p>
          <w:p w:rsidR="00E14550" w:rsidRPr="00345783" w:rsidRDefault="00E14550" w:rsidP="008069F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4"/>
              </w:rPr>
            </w:pPr>
            <w:r w:rsidRPr="00345783">
              <w:rPr>
                <w:rFonts w:ascii="Arial" w:hAnsi="Arial" w:cs="Arial"/>
                <w:sz w:val="22"/>
                <w:szCs w:val="24"/>
              </w:rPr>
              <w:t xml:space="preserve">Representa a todos los usuarios posibles del sistema. </w:t>
            </w:r>
          </w:p>
          <w:p w:rsidR="00E14550" w:rsidRPr="00345783" w:rsidRDefault="00E14550" w:rsidP="008069F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4"/>
              </w:rPr>
            </w:pPr>
            <w:r w:rsidRPr="00345783">
              <w:rPr>
                <w:rFonts w:ascii="Arial" w:hAnsi="Arial" w:cs="Arial"/>
                <w:sz w:val="22"/>
                <w:szCs w:val="24"/>
              </w:rPr>
              <w:t xml:space="preserve">Seguimiento del desarrollo del proyecto. </w:t>
            </w:r>
          </w:p>
          <w:p w:rsidR="00E14550" w:rsidRPr="00345783" w:rsidRDefault="00E14550" w:rsidP="008069F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4"/>
              </w:rPr>
            </w:pPr>
            <w:r w:rsidRPr="00345783">
              <w:rPr>
                <w:rFonts w:ascii="Arial" w:hAnsi="Arial" w:cs="Arial"/>
                <w:sz w:val="22"/>
                <w:szCs w:val="24"/>
              </w:rPr>
              <w:t xml:space="preserve">Aprueba requisitos y funcionalidades. </w:t>
            </w:r>
          </w:p>
          <w:p w:rsidR="00E14550" w:rsidRPr="00345783" w:rsidRDefault="00E14550" w:rsidP="008069F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4"/>
              </w:rPr>
            </w:pPr>
            <w:r w:rsidRPr="00345783">
              <w:rPr>
                <w:rFonts w:ascii="Arial" w:hAnsi="Arial" w:cs="Arial"/>
                <w:sz w:val="22"/>
                <w:szCs w:val="24"/>
              </w:rPr>
              <w:t>Realiza la toma de decisiones, así como los contratos en la Sociedad.</w:t>
            </w:r>
          </w:p>
          <w:p w:rsidR="00685AA7" w:rsidRPr="00345783" w:rsidRDefault="00685AA7" w:rsidP="00047FCD">
            <w:pPr>
              <w:pStyle w:val="InfoBlue"/>
              <w:rPr>
                <w:rFonts w:ascii="Arial" w:hAnsi="Arial" w:cs="Arial"/>
                <w:szCs w:val="24"/>
                <w:lang w:val="es-PE"/>
              </w:rPr>
            </w:pPr>
          </w:p>
        </w:tc>
      </w:tr>
      <w:tr w:rsidR="00C82DDA" w:rsidRPr="00977F25" w:rsidTr="00422641">
        <w:tc>
          <w:tcPr>
            <w:tcW w:w="2551" w:type="dxa"/>
          </w:tcPr>
          <w:p w:rsidR="00C82DDA" w:rsidRPr="00345783" w:rsidRDefault="00422641" w:rsidP="00C82DDA">
            <w:pPr>
              <w:rPr>
                <w:rFonts w:ascii="Arial" w:hAnsi="Arial" w:cs="Arial"/>
                <w:b/>
                <w:sz w:val="22"/>
                <w:szCs w:val="24"/>
              </w:rPr>
            </w:pPr>
            <w:r w:rsidRPr="00345783">
              <w:rPr>
                <w:rFonts w:ascii="Arial" w:hAnsi="Arial" w:cs="Arial"/>
                <w:b/>
                <w:sz w:val="22"/>
                <w:szCs w:val="24"/>
              </w:rPr>
              <w:t>PRESIDENTE</w:t>
            </w:r>
          </w:p>
        </w:tc>
        <w:tc>
          <w:tcPr>
            <w:tcW w:w="2410" w:type="dxa"/>
          </w:tcPr>
          <w:p w:rsidR="00C82DDA" w:rsidRPr="00345783" w:rsidRDefault="00C82DDA" w:rsidP="00C82DDA">
            <w:pPr>
              <w:rPr>
                <w:rFonts w:ascii="Arial" w:hAnsi="Arial" w:cs="Arial"/>
                <w:sz w:val="22"/>
                <w:szCs w:val="24"/>
                <w:lang w:val="es-PE"/>
              </w:rPr>
            </w:pPr>
            <w:r w:rsidRPr="00345783">
              <w:rPr>
                <w:rFonts w:ascii="Arial" w:hAnsi="Arial" w:cs="Arial"/>
                <w:sz w:val="22"/>
                <w:szCs w:val="24"/>
                <w:lang w:val="es-PE"/>
              </w:rPr>
              <w:t>Es la cabeza del Consejo Directivo que observa que todo marche bien.</w:t>
            </w:r>
          </w:p>
        </w:tc>
        <w:tc>
          <w:tcPr>
            <w:tcW w:w="3969" w:type="dxa"/>
          </w:tcPr>
          <w:p w:rsidR="00C82DDA" w:rsidRPr="00345783" w:rsidRDefault="00C82DDA" w:rsidP="008069FB">
            <w:pPr>
              <w:pStyle w:val="Textoindependiente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4"/>
              </w:rPr>
            </w:pPr>
            <w:r w:rsidRPr="00345783">
              <w:rPr>
                <w:rFonts w:ascii="Arial" w:hAnsi="Arial" w:cs="Arial"/>
                <w:sz w:val="22"/>
                <w:szCs w:val="24"/>
              </w:rPr>
              <w:t>Representar legalmente a la SAMOC</w:t>
            </w:r>
          </w:p>
          <w:p w:rsidR="00C82DDA" w:rsidRPr="00345783" w:rsidRDefault="00C82DDA" w:rsidP="008069FB">
            <w:pPr>
              <w:pStyle w:val="Textoindependiente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4"/>
                <w:lang w:val="es-PE"/>
              </w:rPr>
            </w:pPr>
            <w:r w:rsidRPr="00345783">
              <w:rPr>
                <w:rFonts w:ascii="Arial" w:hAnsi="Arial" w:cs="Arial"/>
                <w:sz w:val="22"/>
                <w:szCs w:val="24"/>
                <w:lang w:val="es-PE"/>
              </w:rPr>
              <w:t>Convocar y presidir las sesiones del consejo directivo y asamblea general.</w:t>
            </w:r>
          </w:p>
          <w:p w:rsidR="00C82DDA" w:rsidRPr="00345783" w:rsidRDefault="00C82DDA" w:rsidP="008069FB">
            <w:pPr>
              <w:pStyle w:val="Textoindependiente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4"/>
              </w:rPr>
            </w:pPr>
            <w:r w:rsidRPr="00345783">
              <w:rPr>
                <w:rFonts w:ascii="Arial" w:hAnsi="Arial" w:cs="Arial"/>
                <w:sz w:val="22"/>
                <w:szCs w:val="24"/>
              </w:rPr>
              <w:t xml:space="preserve">Autorizar los gastos presupuestados </w:t>
            </w:r>
          </w:p>
          <w:p w:rsidR="00C82DDA" w:rsidRPr="00345783" w:rsidRDefault="00C82DDA" w:rsidP="008069FB">
            <w:pPr>
              <w:pStyle w:val="Textoindependiente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4"/>
                <w:lang w:val="es-PE"/>
              </w:rPr>
            </w:pPr>
            <w:r w:rsidRPr="00345783">
              <w:rPr>
                <w:rFonts w:ascii="Arial" w:hAnsi="Arial" w:cs="Arial"/>
                <w:sz w:val="22"/>
                <w:szCs w:val="24"/>
                <w:lang w:val="es-PE"/>
              </w:rPr>
              <w:t>Velar por el cumplimiento del estatuto, reglamento, acuerdos de asamblea general y de Consejo Directivo</w:t>
            </w:r>
          </w:p>
        </w:tc>
      </w:tr>
      <w:tr w:rsidR="00C82DDA" w:rsidRPr="00977F25" w:rsidTr="00422641">
        <w:tc>
          <w:tcPr>
            <w:tcW w:w="2551" w:type="dxa"/>
          </w:tcPr>
          <w:p w:rsidR="00C82DDA" w:rsidRPr="00345783" w:rsidRDefault="00422641" w:rsidP="00C82DDA">
            <w:pPr>
              <w:rPr>
                <w:rFonts w:ascii="Arial" w:hAnsi="Arial" w:cs="Arial"/>
                <w:b/>
                <w:sz w:val="22"/>
                <w:szCs w:val="24"/>
              </w:rPr>
            </w:pPr>
            <w:r w:rsidRPr="00345783">
              <w:rPr>
                <w:rFonts w:ascii="Arial" w:hAnsi="Arial" w:cs="Arial"/>
                <w:b/>
                <w:sz w:val="22"/>
                <w:szCs w:val="24"/>
              </w:rPr>
              <w:t>SECRETARIO ORDINARIO</w:t>
            </w:r>
          </w:p>
        </w:tc>
        <w:tc>
          <w:tcPr>
            <w:tcW w:w="2410" w:type="dxa"/>
          </w:tcPr>
          <w:p w:rsidR="00C82DDA" w:rsidRPr="00345783" w:rsidRDefault="00C82DDA" w:rsidP="00C82DDA">
            <w:pPr>
              <w:pStyle w:val="Textoindependiente"/>
              <w:ind w:left="0"/>
              <w:rPr>
                <w:rFonts w:ascii="Arial" w:hAnsi="Arial" w:cs="Arial"/>
                <w:sz w:val="22"/>
                <w:szCs w:val="24"/>
                <w:lang w:val="es-PE"/>
              </w:rPr>
            </w:pPr>
            <w:r w:rsidRPr="00345783">
              <w:rPr>
                <w:rFonts w:ascii="Arial" w:hAnsi="Arial" w:cs="Arial"/>
                <w:sz w:val="22"/>
                <w:szCs w:val="24"/>
                <w:lang w:val="es-PE"/>
              </w:rPr>
              <w:t xml:space="preserve">Persona que registra los aportes, comprobantes de pago, </w:t>
            </w:r>
            <w:r w:rsidR="00422641" w:rsidRPr="00345783">
              <w:rPr>
                <w:rFonts w:ascii="Arial" w:hAnsi="Arial" w:cs="Arial"/>
                <w:sz w:val="22"/>
                <w:szCs w:val="24"/>
                <w:lang w:val="es-PE"/>
              </w:rPr>
              <w:t>etc.</w:t>
            </w:r>
          </w:p>
        </w:tc>
        <w:tc>
          <w:tcPr>
            <w:tcW w:w="3969" w:type="dxa"/>
          </w:tcPr>
          <w:p w:rsidR="00C82DDA" w:rsidRPr="00345783" w:rsidRDefault="00C82DDA" w:rsidP="008069FB">
            <w:pPr>
              <w:pStyle w:val="Textoindependiente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4"/>
                <w:lang w:val="es-PE"/>
              </w:rPr>
            </w:pPr>
            <w:r w:rsidRPr="00345783">
              <w:rPr>
                <w:rFonts w:ascii="Arial" w:hAnsi="Arial" w:cs="Arial"/>
                <w:sz w:val="22"/>
                <w:szCs w:val="24"/>
                <w:lang w:val="es-PE"/>
              </w:rPr>
              <w:t>Transcribir lo acuerdos de la asamblea general y del consejo directivo.</w:t>
            </w:r>
          </w:p>
          <w:p w:rsidR="00C82DDA" w:rsidRPr="00345783" w:rsidRDefault="00C82DDA" w:rsidP="008069FB">
            <w:pPr>
              <w:pStyle w:val="Textoindependiente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4"/>
                <w:lang w:val="es-PE"/>
              </w:rPr>
            </w:pPr>
            <w:r w:rsidRPr="00345783">
              <w:rPr>
                <w:rFonts w:ascii="Arial" w:hAnsi="Arial" w:cs="Arial"/>
                <w:sz w:val="22"/>
                <w:szCs w:val="24"/>
                <w:lang w:val="es-PE"/>
              </w:rPr>
              <w:t>Mantener actualizado el libro padrón de socios y archivos de la SAMOC.</w:t>
            </w:r>
          </w:p>
          <w:p w:rsidR="00C82DDA" w:rsidRPr="00345783" w:rsidRDefault="00C82DDA" w:rsidP="008069FB">
            <w:pPr>
              <w:pStyle w:val="Textoindependiente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4"/>
                <w:lang w:val="es-PE"/>
              </w:rPr>
            </w:pPr>
            <w:r w:rsidRPr="00345783">
              <w:rPr>
                <w:rFonts w:ascii="Arial" w:hAnsi="Arial" w:cs="Arial"/>
                <w:sz w:val="22"/>
                <w:szCs w:val="24"/>
                <w:lang w:val="es-PE"/>
              </w:rPr>
              <w:t>Llevar al día los libros de actas del consejo directivo y las asambleas generales, firmándolas junto con el presidente y asociados presentes.</w:t>
            </w:r>
          </w:p>
        </w:tc>
      </w:tr>
      <w:tr w:rsidR="00C82DDA" w:rsidRPr="00977F25" w:rsidTr="00422641">
        <w:tc>
          <w:tcPr>
            <w:tcW w:w="2551" w:type="dxa"/>
          </w:tcPr>
          <w:p w:rsidR="00C82DDA" w:rsidRPr="00345783" w:rsidRDefault="00422641" w:rsidP="00C82DDA">
            <w:pPr>
              <w:rPr>
                <w:rFonts w:ascii="Arial" w:hAnsi="Arial" w:cs="Arial"/>
                <w:b/>
                <w:sz w:val="22"/>
                <w:szCs w:val="24"/>
              </w:rPr>
            </w:pPr>
            <w:r w:rsidRPr="00345783">
              <w:rPr>
                <w:rFonts w:ascii="Arial" w:hAnsi="Arial" w:cs="Arial"/>
                <w:b/>
                <w:sz w:val="22"/>
                <w:szCs w:val="24"/>
              </w:rPr>
              <w:t>SECRETARIO DE ECONOMÍA</w:t>
            </w:r>
          </w:p>
        </w:tc>
        <w:tc>
          <w:tcPr>
            <w:tcW w:w="2410" w:type="dxa"/>
          </w:tcPr>
          <w:p w:rsidR="00C82DDA" w:rsidRPr="00345783" w:rsidRDefault="00C82DDA" w:rsidP="00C82DDA">
            <w:pPr>
              <w:pStyle w:val="Textoindependiente"/>
              <w:ind w:left="0"/>
              <w:rPr>
                <w:rFonts w:ascii="Arial" w:hAnsi="Arial" w:cs="Arial"/>
                <w:sz w:val="22"/>
                <w:szCs w:val="24"/>
                <w:lang w:val="es-PE"/>
              </w:rPr>
            </w:pPr>
            <w:r w:rsidRPr="00345783">
              <w:rPr>
                <w:rFonts w:ascii="Arial" w:hAnsi="Arial" w:cs="Arial"/>
                <w:sz w:val="22"/>
                <w:szCs w:val="24"/>
                <w:lang w:val="es-PE"/>
              </w:rPr>
              <w:t>Persona que administra la contabilidad de la empresa</w:t>
            </w:r>
          </w:p>
        </w:tc>
        <w:tc>
          <w:tcPr>
            <w:tcW w:w="3969" w:type="dxa"/>
          </w:tcPr>
          <w:p w:rsidR="00C82DDA" w:rsidRPr="00345783" w:rsidRDefault="00C82DDA" w:rsidP="008069FB">
            <w:pPr>
              <w:pStyle w:val="Textoindependiente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4"/>
                <w:lang w:val="es-PE"/>
              </w:rPr>
            </w:pPr>
            <w:r w:rsidRPr="00345783">
              <w:rPr>
                <w:rFonts w:ascii="Arial" w:hAnsi="Arial" w:cs="Arial"/>
                <w:sz w:val="22"/>
                <w:szCs w:val="24"/>
                <w:lang w:val="es-PE"/>
              </w:rPr>
              <w:t>Actualizar mancomunadamente con el presidente los documentos de pago y cobro.</w:t>
            </w:r>
          </w:p>
          <w:p w:rsidR="00C82DDA" w:rsidRPr="00345783" w:rsidRDefault="00C82DDA" w:rsidP="008069FB">
            <w:pPr>
              <w:pStyle w:val="Textoindependiente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4"/>
                <w:lang w:val="es-PE"/>
              </w:rPr>
            </w:pPr>
            <w:r w:rsidRPr="00345783">
              <w:rPr>
                <w:rFonts w:ascii="Arial" w:hAnsi="Arial" w:cs="Arial"/>
                <w:sz w:val="22"/>
                <w:szCs w:val="24"/>
                <w:lang w:val="es-PE"/>
              </w:rPr>
              <w:t xml:space="preserve">Velar por la contabilidad sea llevada conforme a ley. </w:t>
            </w:r>
          </w:p>
          <w:p w:rsidR="00C82DDA" w:rsidRPr="00345783" w:rsidRDefault="00C82DDA" w:rsidP="008069FB">
            <w:pPr>
              <w:pStyle w:val="Textoindependiente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4"/>
                <w:lang w:val="es-PE"/>
              </w:rPr>
            </w:pPr>
            <w:r w:rsidRPr="00345783">
              <w:rPr>
                <w:rFonts w:ascii="Arial" w:hAnsi="Arial" w:cs="Arial"/>
                <w:sz w:val="22"/>
                <w:szCs w:val="24"/>
                <w:lang w:val="es-PE"/>
              </w:rPr>
              <w:lastRenderedPageBreak/>
              <w:t>Elabora el informe económico mensual que será presentado en las sesiones del consejo directivo y de asamblea general.</w:t>
            </w:r>
          </w:p>
          <w:p w:rsidR="00C82DDA" w:rsidRPr="00345783" w:rsidRDefault="00C82DDA" w:rsidP="008069FB">
            <w:pPr>
              <w:pStyle w:val="Textoindependiente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4"/>
                <w:lang w:val="es-PE"/>
              </w:rPr>
            </w:pPr>
            <w:r w:rsidRPr="00345783">
              <w:rPr>
                <w:rFonts w:ascii="Arial" w:hAnsi="Arial" w:cs="Arial"/>
                <w:sz w:val="22"/>
                <w:szCs w:val="24"/>
                <w:lang w:val="es-PE"/>
              </w:rPr>
              <w:t>Supervisar los recibos y documentos correspondientes a los ingresos y egresos.</w:t>
            </w:r>
          </w:p>
          <w:p w:rsidR="00C82DDA" w:rsidRPr="00345783" w:rsidRDefault="00C82DDA" w:rsidP="008069FB">
            <w:pPr>
              <w:pStyle w:val="Textoindependiente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4"/>
                <w:lang w:val="es-PE"/>
              </w:rPr>
            </w:pPr>
            <w:r w:rsidRPr="00345783">
              <w:rPr>
                <w:rFonts w:ascii="Arial" w:hAnsi="Arial" w:cs="Arial"/>
                <w:sz w:val="22"/>
                <w:szCs w:val="24"/>
                <w:lang w:val="es-PE"/>
              </w:rPr>
              <w:t>Informar al consejo directivo en las sesiones ordinarias el movimiento económico de la asociación.</w:t>
            </w:r>
          </w:p>
          <w:p w:rsidR="00C82DDA" w:rsidRPr="00345783" w:rsidRDefault="00C82DDA" w:rsidP="00C82DDA">
            <w:pPr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</w:tr>
      <w:tr w:rsidR="00C82DDA" w:rsidRPr="00977F25" w:rsidTr="00422641">
        <w:tc>
          <w:tcPr>
            <w:tcW w:w="2551" w:type="dxa"/>
          </w:tcPr>
          <w:p w:rsidR="00C82DDA" w:rsidRPr="00345783" w:rsidRDefault="00422641" w:rsidP="00C82DDA">
            <w:pPr>
              <w:rPr>
                <w:rFonts w:ascii="Arial" w:hAnsi="Arial" w:cs="Arial"/>
                <w:b/>
                <w:sz w:val="22"/>
                <w:szCs w:val="24"/>
              </w:rPr>
            </w:pPr>
            <w:r w:rsidRPr="00345783">
              <w:rPr>
                <w:rFonts w:ascii="Arial" w:hAnsi="Arial" w:cs="Arial"/>
                <w:b/>
                <w:sz w:val="22"/>
                <w:szCs w:val="24"/>
              </w:rPr>
              <w:lastRenderedPageBreak/>
              <w:t>SECRETARIO DE ASISTENCIA SOCIAL</w:t>
            </w:r>
          </w:p>
        </w:tc>
        <w:tc>
          <w:tcPr>
            <w:tcW w:w="2410" w:type="dxa"/>
          </w:tcPr>
          <w:p w:rsidR="00C82DDA" w:rsidRPr="00345783" w:rsidRDefault="00C82DDA" w:rsidP="00C82DDA">
            <w:pPr>
              <w:rPr>
                <w:rFonts w:ascii="Arial" w:hAnsi="Arial" w:cs="Arial"/>
                <w:sz w:val="22"/>
                <w:szCs w:val="24"/>
                <w:lang w:val="es-PE"/>
              </w:rPr>
            </w:pPr>
            <w:r w:rsidRPr="00345783">
              <w:rPr>
                <w:rFonts w:ascii="Arial" w:hAnsi="Arial" w:cs="Arial"/>
                <w:sz w:val="22"/>
                <w:szCs w:val="24"/>
                <w:lang w:val="es-PE"/>
              </w:rPr>
              <w:t>Persona que vela por el bienestar del Socio</w:t>
            </w:r>
          </w:p>
        </w:tc>
        <w:tc>
          <w:tcPr>
            <w:tcW w:w="3969" w:type="dxa"/>
          </w:tcPr>
          <w:p w:rsidR="00C82DDA" w:rsidRPr="00345783" w:rsidRDefault="00C82DDA" w:rsidP="008069FB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4"/>
              </w:rPr>
            </w:pPr>
            <w:r w:rsidRPr="00345783">
              <w:rPr>
                <w:rFonts w:ascii="Arial" w:hAnsi="Arial" w:cs="Arial"/>
                <w:sz w:val="22"/>
                <w:szCs w:val="24"/>
              </w:rPr>
              <w:t>Visitar al socio enfermo o en desgracia , informando al consejo directivo para los fines correspondientes</w:t>
            </w:r>
          </w:p>
        </w:tc>
      </w:tr>
    </w:tbl>
    <w:p w:rsidR="00974A2A" w:rsidRPr="00345783" w:rsidRDefault="00974A2A">
      <w:pPr>
        <w:pStyle w:val="Textoindependiente"/>
        <w:rPr>
          <w:rFonts w:ascii="Arial" w:hAnsi="Arial" w:cs="Arial"/>
          <w:sz w:val="22"/>
          <w:szCs w:val="24"/>
          <w:lang w:val="es-PE"/>
        </w:rPr>
      </w:pPr>
    </w:p>
    <w:p w:rsidR="00685AA7" w:rsidRPr="00345783" w:rsidRDefault="00B24C30">
      <w:pPr>
        <w:pStyle w:val="Ttulo2"/>
        <w:rPr>
          <w:rFonts w:cs="Arial"/>
          <w:sz w:val="22"/>
          <w:szCs w:val="24"/>
        </w:rPr>
      </w:pPr>
      <w:r w:rsidRPr="00345783">
        <w:rPr>
          <w:rFonts w:cs="Arial"/>
          <w:sz w:val="22"/>
          <w:szCs w:val="24"/>
        </w:rPr>
        <w:t>Entorno de Usuario</w:t>
      </w:r>
    </w:p>
    <w:p w:rsidR="00AE0C9A" w:rsidRDefault="00AE0C9A" w:rsidP="000B2AD8">
      <w:pPr>
        <w:ind w:left="720"/>
        <w:jc w:val="both"/>
        <w:rPr>
          <w:rFonts w:ascii="Arial" w:hAnsi="Arial" w:cs="Arial"/>
          <w:sz w:val="22"/>
          <w:szCs w:val="24"/>
          <w:lang w:val="es-EC"/>
        </w:rPr>
      </w:pPr>
    </w:p>
    <w:tbl>
      <w:tblPr>
        <w:tblStyle w:val="Tablaconcuadrcula"/>
        <w:tblW w:w="9423" w:type="dxa"/>
        <w:tblInd w:w="183" w:type="dxa"/>
        <w:tblLayout w:type="fixed"/>
        <w:tblLook w:val="04A0" w:firstRow="1" w:lastRow="0" w:firstColumn="1" w:lastColumn="0" w:noHBand="0" w:noVBand="1"/>
      </w:tblPr>
      <w:tblGrid>
        <w:gridCol w:w="2193"/>
        <w:gridCol w:w="2694"/>
        <w:gridCol w:w="2409"/>
        <w:gridCol w:w="2127"/>
      </w:tblGrid>
      <w:tr w:rsidR="00CC338C" w:rsidTr="00CC338C">
        <w:tc>
          <w:tcPr>
            <w:tcW w:w="2193" w:type="dxa"/>
          </w:tcPr>
          <w:p w:rsidR="00CC338C" w:rsidRPr="004E0663" w:rsidRDefault="00CC338C" w:rsidP="00F34D35">
            <w:pPr>
              <w:jc w:val="both"/>
              <w:rPr>
                <w:b/>
              </w:rPr>
            </w:pPr>
            <w:r w:rsidRPr="004E0663">
              <w:rPr>
                <w:b/>
              </w:rPr>
              <w:t>Actividad</w:t>
            </w:r>
          </w:p>
        </w:tc>
        <w:tc>
          <w:tcPr>
            <w:tcW w:w="2694" w:type="dxa"/>
          </w:tcPr>
          <w:p w:rsidR="00CC338C" w:rsidRPr="004E0663" w:rsidRDefault="00CC338C" w:rsidP="00F34D35">
            <w:pPr>
              <w:jc w:val="both"/>
              <w:rPr>
                <w:b/>
              </w:rPr>
            </w:pPr>
            <w:r w:rsidRPr="004E0663">
              <w:rPr>
                <w:b/>
              </w:rPr>
              <w:t>Ciclo de Vida</w:t>
            </w:r>
          </w:p>
        </w:tc>
        <w:tc>
          <w:tcPr>
            <w:tcW w:w="2409" w:type="dxa"/>
          </w:tcPr>
          <w:p w:rsidR="00CC338C" w:rsidRPr="00CC338C" w:rsidRDefault="00CC338C" w:rsidP="00F34D35">
            <w:pPr>
              <w:jc w:val="both"/>
              <w:rPr>
                <w:b/>
                <w:lang w:val="es-PE"/>
              </w:rPr>
            </w:pPr>
            <w:r w:rsidRPr="00CC338C">
              <w:rPr>
                <w:b/>
                <w:lang w:val="es-PE"/>
              </w:rPr>
              <w:t>Personas Afectadas en el Proceso</w:t>
            </w:r>
          </w:p>
        </w:tc>
        <w:tc>
          <w:tcPr>
            <w:tcW w:w="2127" w:type="dxa"/>
          </w:tcPr>
          <w:p w:rsidR="00CC338C" w:rsidRPr="004E0663" w:rsidRDefault="00CC338C" w:rsidP="00F34D35">
            <w:pPr>
              <w:jc w:val="both"/>
              <w:rPr>
                <w:b/>
              </w:rPr>
            </w:pPr>
            <w:r w:rsidRPr="004E0663">
              <w:rPr>
                <w:b/>
              </w:rPr>
              <w:t>Tiempo de la Actividad</w:t>
            </w:r>
          </w:p>
        </w:tc>
      </w:tr>
      <w:tr w:rsidR="00CC338C" w:rsidTr="00CC338C">
        <w:tc>
          <w:tcPr>
            <w:tcW w:w="2193" w:type="dxa"/>
          </w:tcPr>
          <w:p w:rsidR="00CC338C" w:rsidRPr="004E0663" w:rsidRDefault="00CC338C" w:rsidP="008069FB">
            <w:pPr>
              <w:pStyle w:val="Prrafodelista"/>
              <w:widowControl/>
              <w:numPr>
                <w:ilvl w:val="0"/>
                <w:numId w:val="13"/>
              </w:numPr>
              <w:spacing w:line="240" w:lineRule="auto"/>
              <w:rPr>
                <w:rFonts w:ascii="Arial" w:hAnsi="Arial" w:cs="Arial"/>
              </w:rPr>
            </w:pPr>
            <w:r w:rsidRPr="004E0663">
              <w:rPr>
                <w:rFonts w:ascii="Arial" w:hAnsi="Arial" w:cs="Arial"/>
              </w:rPr>
              <w:t>Realización de Contratos en la Sociedad</w:t>
            </w:r>
          </w:p>
        </w:tc>
        <w:tc>
          <w:tcPr>
            <w:tcW w:w="2694" w:type="dxa"/>
          </w:tcPr>
          <w:p w:rsidR="00CC338C" w:rsidRPr="00CC338C" w:rsidRDefault="00CC338C" w:rsidP="00F34D35">
            <w:pPr>
              <w:rPr>
                <w:rFonts w:ascii="Arial" w:hAnsi="Arial" w:cs="Arial"/>
                <w:lang w:val="es-PE"/>
              </w:rPr>
            </w:pPr>
            <w:r w:rsidRPr="00CC338C">
              <w:rPr>
                <w:rFonts w:ascii="Arial" w:hAnsi="Arial" w:cs="Arial"/>
                <w:lang w:val="es-PE"/>
              </w:rPr>
              <w:t xml:space="preserve">Esta actividad empieza cuando el cliente solicita el alquiler de un local y finaliza cuando el Administrador entrega el contrato respectivo al cliente. </w:t>
            </w:r>
          </w:p>
        </w:tc>
        <w:tc>
          <w:tcPr>
            <w:tcW w:w="2409" w:type="dxa"/>
          </w:tcPr>
          <w:p w:rsidR="00CC338C" w:rsidRPr="004E0663" w:rsidRDefault="00CC338C" w:rsidP="008069FB">
            <w:pPr>
              <w:pStyle w:val="Prrafodelista"/>
              <w:widowControl/>
              <w:numPr>
                <w:ilvl w:val="0"/>
                <w:numId w:val="14"/>
              </w:numPr>
              <w:spacing w:line="240" w:lineRule="auto"/>
              <w:rPr>
                <w:rFonts w:ascii="Arial" w:hAnsi="Arial" w:cs="Arial"/>
              </w:rPr>
            </w:pPr>
            <w:r w:rsidRPr="004E0663">
              <w:rPr>
                <w:rFonts w:ascii="Arial" w:hAnsi="Arial" w:cs="Arial"/>
              </w:rPr>
              <w:t>Administrador</w:t>
            </w:r>
          </w:p>
          <w:p w:rsidR="00CC338C" w:rsidRPr="004E0663" w:rsidRDefault="00CC338C" w:rsidP="008069FB">
            <w:pPr>
              <w:pStyle w:val="Prrafodelista"/>
              <w:widowControl/>
              <w:numPr>
                <w:ilvl w:val="0"/>
                <w:numId w:val="14"/>
              </w:numPr>
              <w:spacing w:line="240" w:lineRule="auto"/>
              <w:rPr>
                <w:rFonts w:ascii="Arial" w:hAnsi="Arial" w:cs="Arial"/>
              </w:rPr>
            </w:pPr>
            <w:r w:rsidRPr="004E0663">
              <w:rPr>
                <w:rFonts w:ascii="Arial" w:hAnsi="Arial" w:cs="Arial"/>
              </w:rPr>
              <w:t>Cliente</w:t>
            </w:r>
          </w:p>
        </w:tc>
        <w:tc>
          <w:tcPr>
            <w:tcW w:w="2127" w:type="dxa"/>
          </w:tcPr>
          <w:p w:rsidR="00CC338C" w:rsidRPr="004E0663" w:rsidRDefault="00CC338C" w:rsidP="00F34D35">
            <w:pPr>
              <w:rPr>
                <w:rFonts w:ascii="Arial" w:hAnsi="Arial" w:cs="Arial"/>
              </w:rPr>
            </w:pPr>
            <w:r w:rsidRPr="004E0663">
              <w:rPr>
                <w:rFonts w:ascii="Arial" w:hAnsi="Arial" w:cs="Arial"/>
              </w:rPr>
              <w:t>1 hora</w:t>
            </w:r>
          </w:p>
        </w:tc>
      </w:tr>
      <w:tr w:rsidR="00CC338C" w:rsidTr="00CC338C">
        <w:tc>
          <w:tcPr>
            <w:tcW w:w="2193" w:type="dxa"/>
          </w:tcPr>
          <w:p w:rsidR="00CC338C" w:rsidRDefault="00CC338C" w:rsidP="008069FB">
            <w:pPr>
              <w:pStyle w:val="Prrafodelista"/>
              <w:widowControl/>
              <w:numPr>
                <w:ilvl w:val="0"/>
                <w:numId w:val="13"/>
              </w:numPr>
              <w:spacing w:line="240" w:lineRule="auto"/>
            </w:pPr>
            <w:r>
              <w:rPr>
                <w:rFonts w:ascii="Arial" w:hAnsi="Arial" w:cs="Arial"/>
                <w:szCs w:val="24"/>
              </w:rPr>
              <w:t xml:space="preserve">Mantener actualizado el </w:t>
            </w:r>
            <w:r w:rsidRPr="00345783">
              <w:rPr>
                <w:rFonts w:ascii="Arial" w:hAnsi="Arial" w:cs="Arial"/>
                <w:szCs w:val="24"/>
              </w:rPr>
              <w:t>padrón de socios y archivos de la SAMOC.</w:t>
            </w:r>
          </w:p>
        </w:tc>
        <w:tc>
          <w:tcPr>
            <w:tcW w:w="2694" w:type="dxa"/>
          </w:tcPr>
          <w:p w:rsidR="00CC338C" w:rsidRPr="00CC338C" w:rsidRDefault="00CC338C" w:rsidP="00F34D35">
            <w:pPr>
              <w:rPr>
                <w:lang w:val="es-PE"/>
              </w:rPr>
            </w:pPr>
            <w:r w:rsidRPr="00CC338C">
              <w:rPr>
                <w:lang w:val="es-PE"/>
              </w:rPr>
              <w:t>Esta actividad inicia cuando el Secretario Ordinario pide actualizar el padrón y termina cuando la información ha sido actualizada.</w:t>
            </w:r>
          </w:p>
        </w:tc>
        <w:tc>
          <w:tcPr>
            <w:tcW w:w="2409" w:type="dxa"/>
          </w:tcPr>
          <w:p w:rsidR="00CC338C" w:rsidRDefault="00CC338C" w:rsidP="008069FB">
            <w:pPr>
              <w:pStyle w:val="Prrafodelista"/>
              <w:widowControl/>
              <w:numPr>
                <w:ilvl w:val="0"/>
                <w:numId w:val="14"/>
              </w:numPr>
              <w:spacing w:line="240" w:lineRule="auto"/>
            </w:pPr>
            <w:r>
              <w:t>Administrador</w:t>
            </w:r>
          </w:p>
          <w:p w:rsidR="00CC338C" w:rsidRDefault="00CC338C" w:rsidP="008069FB">
            <w:pPr>
              <w:pStyle w:val="Prrafodelista"/>
              <w:widowControl/>
              <w:numPr>
                <w:ilvl w:val="0"/>
                <w:numId w:val="14"/>
              </w:numPr>
              <w:spacing w:line="240" w:lineRule="auto"/>
            </w:pPr>
            <w:r>
              <w:t>Secretario Ordinario</w:t>
            </w:r>
          </w:p>
        </w:tc>
        <w:tc>
          <w:tcPr>
            <w:tcW w:w="2127" w:type="dxa"/>
          </w:tcPr>
          <w:p w:rsidR="00CC338C" w:rsidRDefault="00CC338C" w:rsidP="00F34D35">
            <w:r>
              <w:t>4 días</w:t>
            </w:r>
          </w:p>
        </w:tc>
      </w:tr>
      <w:tr w:rsidR="00CC338C" w:rsidTr="00CC338C">
        <w:tc>
          <w:tcPr>
            <w:tcW w:w="2193" w:type="dxa"/>
          </w:tcPr>
          <w:p w:rsidR="00CC338C" w:rsidRDefault="00CC338C" w:rsidP="008069FB">
            <w:pPr>
              <w:pStyle w:val="Prrafodelista"/>
              <w:widowControl/>
              <w:numPr>
                <w:ilvl w:val="0"/>
                <w:numId w:val="13"/>
              </w:numPr>
              <w:spacing w:line="240" w:lineRule="auto"/>
            </w:pPr>
            <w:r w:rsidRPr="004E0663">
              <w:rPr>
                <w:rFonts w:ascii="Arial" w:hAnsi="Arial" w:cs="Arial"/>
                <w:szCs w:val="24"/>
              </w:rPr>
              <w:t xml:space="preserve">Llevar al día los libros de actas del consejo directivo y las asambleas generales, firmándolas junto con el presidente y asociados </w:t>
            </w:r>
            <w:r w:rsidRPr="004E0663">
              <w:rPr>
                <w:rFonts w:ascii="Arial" w:hAnsi="Arial" w:cs="Arial"/>
                <w:szCs w:val="24"/>
              </w:rPr>
              <w:lastRenderedPageBreak/>
              <w:t>presentes.</w:t>
            </w:r>
          </w:p>
        </w:tc>
        <w:tc>
          <w:tcPr>
            <w:tcW w:w="2694" w:type="dxa"/>
          </w:tcPr>
          <w:p w:rsidR="00CC338C" w:rsidRPr="00CC338C" w:rsidRDefault="00CC338C" w:rsidP="00F34D35">
            <w:pPr>
              <w:rPr>
                <w:lang w:val="es-PE"/>
              </w:rPr>
            </w:pPr>
            <w:r w:rsidRPr="00CC338C">
              <w:rPr>
                <w:lang w:val="es-PE"/>
              </w:rPr>
              <w:lastRenderedPageBreak/>
              <w:t>Inicia cuando hay una asamblea y termina cuando cada uno de los Socios firman su asistencia.</w:t>
            </w:r>
          </w:p>
        </w:tc>
        <w:tc>
          <w:tcPr>
            <w:tcW w:w="2409" w:type="dxa"/>
          </w:tcPr>
          <w:p w:rsidR="00CC338C" w:rsidRDefault="00CC338C" w:rsidP="008069FB">
            <w:pPr>
              <w:pStyle w:val="Prrafodelista"/>
              <w:widowControl/>
              <w:numPr>
                <w:ilvl w:val="0"/>
                <w:numId w:val="14"/>
              </w:numPr>
              <w:spacing w:line="240" w:lineRule="auto"/>
            </w:pPr>
            <w:r>
              <w:t>Administrador</w:t>
            </w:r>
          </w:p>
          <w:p w:rsidR="00CC338C" w:rsidRDefault="00CC338C" w:rsidP="008069FB">
            <w:pPr>
              <w:pStyle w:val="Prrafodelista"/>
              <w:widowControl/>
              <w:numPr>
                <w:ilvl w:val="0"/>
                <w:numId w:val="14"/>
              </w:numPr>
              <w:spacing w:line="240" w:lineRule="auto"/>
            </w:pPr>
            <w:r>
              <w:t>Socio</w:t>
            </w:r>
          </w:p>
          <w:p w:rsidR="00CC338C" w:rsidRDefault="00CC338C" w:rsidP="008069FB">
            <w:pPr>
              <w:pStyle w:val="Prrafodelista"/>
              <w:widowControl/>
              <w:numPr>
                <w:ilvl w:val="0"/>
                <w:numId w:val="14"/>
              </w:numPr>
              <w:spacing w:line="240" w:lineRule="auto"/>
            </w:pPr>
            <w:r>
              <w:t>Secretario Ordinario</w:t>
            </w:r>
          </w:p>
        </w:tc>
        <w:tc>
          <w:tcPr>
            <w:tcW w:w="2127" w:type="dxa"/>
          </w:tcPr>
          <w:p w:rsidR="00CC338C" w:rsidRDefault="00CC338C" w:rsidP="00F34D35">
            <w:r>
              <w:t>1 día</w:t>
            </w:r>
          </w:p>
        </w:tc>
      </w:tr>
      <w:tr w:rsidR="00CC338C" w:rsidTr="00CC338C">
        <w:tc>
          <w:tcPr>
            <w:tcW w:w="2193" w:type="dxa"/>
          </w:tcPr>
          <w:p w:rsidR="00CC338C" w:rsidRDefault="00CC338C" w:rsidP="008069FB">
            <w:pPr>
              <w:pStyle w:val="Prrafodelista"/>
              <w:widowControl/>
              <w:numPr>
                <w:ilvl w:val="0"/>
                <w:numId w:val="13"/>
              </w:numPr>
              <w:spacing w:line="240" w:lineRule="auto"/>
            </w:pPr>
            <w:r>
              <w:lastRenderedPageBreak/>
              <w:t>Mantener actualizado los recibos de aportes por parte de los Socios.</w:t>
            </w:r>
          </w:p>
        </w:tc>
        <w:tc>
          <w:tcPr>
            <w:tcW w:w="2694" w:type="dxa"/>
          </w:tcPr>
          <w:p w:rsidR="00CC338C" w:rsidRPr="00CC338C" w:rsidRDefault="00CC338C" w:rsidP="00F34D35">
            <w:pPr>
              <w:rPr>
                <w:lang w:val="es-PE"/>
              </w:rPr>
            </w:pPr>
            <w:r w:rsidRPr="00CC338C">
              <w:rPr>
                <w:lang w:val="es-PE"/>
              </w:rPr>
              <w:t>Inicia cuando el Socios paga sus aportes mensuales y termina cuando el administrador actualiza sus pagos.</w:t>
            </w:r>
          </w:p>
        </w:tc>
        <w:tc>
          <w:tcPr>
            <w:tcW w:w="2409" w:type="dxa"/>
          </w:tcPr>
          <w:p w:rsidR="00CC338C" w:rsidRDefault="00CC338C" w:rsidP="008069FB">
            <w:pPr>
              <w:pStyle w:val="Prrafodelista"/>
              <w:widowControl/>
              <w:numPr>
                <w:ilvl w:val="0"/>
                <w:numId w:val="14"/>
              </w:numPr>
              <w:spacing w:line="240" w:lineRule="auto"/>
            </w:pPr>
            <w:r>
              <w:t>Administrador</w:t>
            </w:r>
          </w:p>
          <w:p w:rsidR="00CC338C" w:rsidRDefault="00CC338C" w:rsidP="008069FB">
            <w:pPr>
              <w:pStyle w:val="Prrafodelista"/>
              <w:widowControl/>
              <w:numPr>
                <w:ilvl w:val="0"/>
                <w:numId w:val="14"/>
              </w:numPr>
              <w:spacing w:line="240" w:lineRule="auto"/>
            </w:pPr>
            <w:r>
              <w:t>Socio</w:t>
            </w:r>
          </w:p>
        </w:tc>
        <w:tc>
          <w:tcPr>
            <w:tcW w:w="2127" w:type="dxa"/>
          </w:tcPr>
          <w:p w:rsidR="00CC338C" w:rsidRDefault="00CC338C" w:rsidP="00F34D35">
            <w:r>
              <w:t>30 días</w:t>
            </w:r>
          </w:p>
        </w:tc>
      </w:tr>
    </w:tbl>
    <w:p w:rsidR="00345783" w:rsidRDefault="00345783" w:rsidP="00CC338C">
      <w:pPr>
        <w:ind w:left="720"/>
        <w:jc w:val="both"/>
        <w:rPr>
          <w:rFonts w:ascii="Arial" w:hAnsi="Arial" w:cs="Arial"/>
          <w:sz w:val="22"/>
          <w:szCs w:val="24"/>
          <w:lang w:val="es-EC"/>
        </w:rPr>
      </w:pPr>
    </w:p>
    <w:bookmarkEnd w:id="8"/>
    <w:p w:rsidR="00685AA7" w:rsidRPr="00706F85" w:rsidRDefault="00187660">
      <w:pPr>
        <w:pStyle w:val="Ttulo1"/>
        <w:rPr>
          <w:rFonts w:cs="Arial"/>
          <w:sz w:val="22"/>
          <w:szCs w:val="24"/>
        </w:rPr>
      </w:pPr>
      <w:r w:rsidRPr="00706F85">
        <w:rPr>
          <w:rFonts w:cs="Arial"/>
          <w:sz w:val="22"/>
          <w:szCs w:val="24"/>
        </w:rPr>
        <w:t xml:space="preserve">Descripción </w:t>
      </w:r>
      <w:r w:rsidR="0088205E" w:rsidRPr="00706F85">
        <w:rPr>
          <w:rFonts w:cs="Arial"/>
          <w:sz w:val="22"/>
          <w:szCs w:val="24"/>
        </w:rPr>
        <w:t>Del</w:t>
      </w:r>
      <w:r w:rsidRPr="00706F85">
        <w:rPr>
          <w:rFonts w:cs="Arial"/>
          <w:sz w:val="22"/>
          <w:szCs w:val="24"/>
        </w:rPr>
        <w:t xml:space="preserve"> Producto</w:t>
      </w:r>
    </w:p>
    <w:p w:rsidR="00685AA7" w:rsidRPr="00706F85" w:rsidRDefault="00C82DDA">
      <w:pPr>
        <w:pStyle w:val="Ttulo2"/>
        <w:rPr>
          <w:rFonts w:cs="Arial"/>
          <w:sz w:val="22"/>
          <w:szCs w:val="24"/>
        </w:rPr>
      </w:pPr>
      <w:r w:rsidRPr="00706F85">
        <w:rPr>
          <w:rFonts w:cs="Arial"/>
          <w:sz w:val="22"/>
          <w:szCs w:val="24"/>
        </w:rPr>
        <w:t>Necesidades</w:t>
      </w:r>
      <w:r w:rsidR="00262B20" w:rsidRPr="00706F85">
        <w:rPr>
          <w:rFonts w:cs="Arial"/>
          <w:sz w:val="22"/>
          <w:szCs w:val="24"/>
        </w:rPr>
        <w:t xml:space="preserve"> y Características</w:t>
      </w:r>
      <w:r w:rsidRPr="00706F85">
        <w:rPr>
          <w:rFonts w:cs="Arial"/>
          <w:sz w:val="22"/>
          <w:szCs w:val="24"/>
        </w:rPr>
        <w:t>:</w:t>
      </w:r>
    </w:p>
    <w:p w:rsidR="003763F4" w:rsidRDefault="003763F4" w:rsidP="003763F4"/>
    <w:tbl>
      <w:tblPr>
        <w:tblpPr w:leftFromText="141" w:rightFromText="141" w:vertAnchor="text" w:horzAnchor="margin" w:tblpXSpec="center" w:tblpY="179"/>
        <w:tblW w:w="4546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"/>
        <w:gridCol w:w="978"/>
        <w:gridCol w:w="620"/>
        <w:gridCol w:w="468"/>
        <w:gridCol w:w="296"/>
        <w:gridCol w:w="1064"/>
        <w:gridCol w:w="1712"/>
        <w:gridCol w:w="21"/>
        <w:gridCol w:w="2395"/>
        <w:gridCol w:w="390"/>
      </w:tblGrid>
      <w:tr w:rsidR="003763F4" w:rsidRPr="00C96DF2" w:rsidTr="00F34D35">
        <w:trPr>
          <w:gridAfter w:val="1"/>
          <w:wAfter w:w="229" w:type="pct"/>
        </w:trPr>
        <w:tc>
          <w:tcPr>
            <w:tcW w:w="90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3F4" w:rsidRPr="00EE75A5" w:rsidRDefault="003763F4" w:rsidP="00F34D35">
            <w:pPr>
              <w:pStyle w:val="Textoindependiente"/>
              <w:ind w:left="0"/>
              <w:jc w:val="center"/>
              <w:rPr>
                <w:rFonts w:ascii="Arial" w:eastAsia="Arial Unicode MS" w:hAnsi="Arial" w:cs="Arial"/>
                <w:szCs w:val="24"/>
              </w:rPr>
            </w:pPr>
            <w:r w:rsidRPr="00EE75A5">
              <w:rPr>
                <w:rFonts w:ascii="Arial" w:hAnsi="Arial" w:cs="Arial"/>
                <w:b/>
                <w:bCs/>
                <w:szCs w:val="24"/>
              </w:rPr>
              <w:t>Necesidadades</w:t>
            </w:r>
          </w:p>
        </w:tc>
        <w:tc>
          <w:tcPr>
            <w:tcW w:w="640" w:type="pct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3F4" w:rsidRPr="00EE75A5" w:rsidRDefault="003763F4" w:rsidP="00F34D35">
            <w:pPr>
              <w:pStyle w:val="Textoindependiente"/>
              <w:ind w:left="0"/>
              <w:jc w:val="center"/>
              <w:rPr>
                <w:rFonts w:ascii="Arial" w:eastAsia="Arial Unicode MS" w:hAnsi="Arial" w:cs="Arial"/>
                <w:szCs w:val="24"/>
              </w:rPr>
            </w:pPr>
            <w:r w:rsidRPr="00EE75A5">
              <w:rPr>
                <w:rFonts w:ascii="Arial" w:hAnsi="Arial" w:cs="Arial"/>
                <w:b/>
                <w:bCs/>
                <w:szCs w:val="24"/>
              </w:rPr>
              <w:t>Prioridad</w:t>
            </w:r>
          </w:p>
        </w:tc>
        <w:tc>
          <w:tcPr>
            <w:tcW w:w="798" w:type="pct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3F4" w:rsidRPr="00EE75A5" w:rsidRDefault="003763F4" w:rsidP="00F34D35">
            <w:pPr>
              <w:pStyle w:val="Textoindependiente"/>
              <w:ind w:left="0"/>
              <w:jc w:val="center"/>
              <w:rPr>
                <w:rFonts w:ascii="Arial" w:eastAsia="Arial Unicode MS" w:hAnsi="Arial" w:cs="Arial"/>
                <w:szCs w:val="24"/>
              </w:rPr>
            </w:pPr>
            <w:r w:rsidRPr="00EE75A5">
              <w:rPr>
                <w:rFonts w:ascii="Arial" w:hAnsi="Arial" w:cs="Arial"/>
                <w:b/>
                <w:bCs/>
                <w:szCs w:val="24"/>
              </w:rPr>
              <w:t>Características</w:t>
            </w:r>
          </w:p>
        </w:tc>
        <w:tc>
          <w:tcPr>
            <w:tcW w:w="100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3F4" w:rsidRPr="00EE75A5" w:rsidRDefault="003763F4" w:rsidP="00F34D35">
            <w:pPr>
              <w:pStyle w:val="Textoindependiente"/>
              <w:ind w:left="0"/>
              <w:jc w:val="center"/>
              <w:rPr>
                <w:rFonts w:ascii="Arial" w:eastAsia="Arial Unicode MS" w:hAnsi="Arial" w:cs="Arial"/>
                <w:szCs w:val="24"/>
              </w:rPr>
            </w:pPr>
            <w:r w:rsidRPr="00EE75A5">
              <w:rPr>
                <w:rFonts w:ascii="Arial" w:hAnsi="Arial" w:cs="Arial"/>
                <w:b/>
                <w:bCs/>
                <w:szCs w:val="24"/>
              </w:rPr>
              <w:t>Solución Actual</w:t>
            </w:r>
          </w:p>
        </w:tc>
        <w:tc>
          <w:tcPr>
            <w:tcW w:w="1418" w:type="pct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3F4" w:rsidRPr="00EE75A5" w:rsidRDefault="003763F4" w:rsidP="00F34D35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EE75A5">
              <w:rPr>
                <w:rFonts w:ascii="Arial" w:hAnsi="Arial" w:cs="Arial"/>
                <w:b/>
                <w:bCs/>
                <w:szCs w:val="24"/>
              </w:rPr>
              <w:t>Solución Propuesta</w:t>
            </w:r>
          </w:p>
        </w:tc>
      </w:tr>
      <w:tr w:rsidR="003763F4" w:rsidRPr="00977F25" w:rsidTr="00F34D35">
        <w:trPr>
          <w:gridAfter w:val="1"/>
          <w:wAfter w:w="229" w:type="pct"/>
          <w:trHeight w:val="2055"/>
        </w:trPr>
        <w:tc>
          <w:tcPr>
            <w:tcW w:w="908" w:type="pct"/>
            <w:gridSpan w:val="2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3F4" w:rsidRPr="00300A62" w:rsidRDefault="003763F4" w:rsidP="00F34D35">
            <w:pPr>
              <w:pStyle w:val="Textoindependiente"/>
              <w:ind w:left="0"/>
              <w:jc w:val="center"/>
              <w:rPr>
                <w:rFonts w:ascii="Arial" w:eastAsia="Arial Unicode MS" w:hAnsi="Arial" w:cs="Arial"/>
                <w:b/>
                <w:sz w:val="22"/>
                <w:szCs w:val="24"/>
                <w:lang w:val="es-PE"/>
              </w:rPr>
            </w:pPr>
            <w:r w:rsidRPr="00300A62">
              <w:rPr>
                <w:rFonts w:ascii="Arial" w:eastAsia="Arial Unicode MS" w:hAnsi="Arial" w:cs="Arial"/>
                <w:b/>
                <w:sz w:val="22"/>
                <w:szCs w:val="24"/>
                <w:lang w:val="es-PE"/>
              </w:rPr>
              <w:t>Mejorar la gestión</w:t>
            </w:r>
          </w:p>
        </w:tc>
        <w:tc>
          <w:tcPr>
            <w:tcW w:w="640" w:type="pct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3F4" w:rsidRPr="00300A62" w:rsidRDefault="003763F4" w:rsidP="00F34D35">
            <w:pPr>
              <w:pStyle w:val="Textoindependiente"/>
              <w:ind w:left="0"/>
              <w:rPr>
                <w:rFonts w:ascii="Arial" w:eastAsia="Arial Unicode MS" w:hAnsi="Arial" w:cs="Arial"/>
                <w:sz w:val="22"/>
                <w:szCs w:val="24"/>
                <w:lang w:val="es-PE"/>
              </w:rPr>
            </w:pPr>
            <w:r w:rsidRPr="00300A62">
              <w:rPr>
                <w:rFonts w:ascii="Arial" w:eastAsia="Arial Unicode MS" w:hAnsi="Arial" w:cs="Arial"/>
                <w:sz w:val="22"/>
                <w:szCs w:val="24"/>
                <w:lang w:val="es-PE"/>
              </w:rPr>
              <w:t>Alta</w:t>
            </w:r>
          </w:p>
        </w:tc>
        <w:tc>
          <w:tcPr>
            <w:tcW w:w="798" w:type="pct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3F4" w:rsidRPr="00300A62" w:rsidRDefault="004151FE" w:rsidP="00F34D35">
            <w:pPr>
              <w:pStyle w:val="Textoindependiente"/>
              <w:ind w:left="0"/>
              <w:rPr>
                <w:rFonts w:ascii="Arial" w:eastAsia="Arial Unicode MS" w:hAnsi="Arial" w:cs="Arial"/>
                <w:sz w:val="22"/>
                <w:szCs w:val="24"/>
                <w:lang w:val="es-PE"/>
              </w:rPr>
            </w:pPr>
            <w:r>
              <w:rPr>
                <w:rFonts w:ascii="Arial" w:eastAsia="Arial Unicode MS" w:hAnsi="Arial" w:cs="Arial"/>
                <w:sz w:val="22"/>
                <w:szCs w:val="24"/>
                <w:lang w:val="es-PE"/>
              </w:rPr>
              <w:t>Sistema de optimización de tiempo al momento de realizar consultas</w:t>
            </w:r>
            <w:r w:rsidR="00E62818">
              <w:rPr>
                <w:rFonts w:ascii="Arial" w:eastAsia="Arial Unicode MS" w:hAnsi="Arial" w:cs="Arial"/>
                <w:sz w:val="22"/>
                <w:szCs w:val="24"/>
                <w:lang w:val="es-PE"/>
              </w:rPr>
              <w:t>.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3F4" w:rsidRPr="00300A62" w:rsidRDefault="003763F4" w:rsidP="00F34D35">
            <w:pPr>
              <w:pStyle w:val="Textoindependiente"/>
              <w:ind w:left="0"/>
              <w:rPr>
                <w:rFonts w:ascii="Arial" w:eastAsia="Arial Unicode MS" w:hAnsi="Arial" w:cs="Arial"/>
                <w:sz w:val="22"/>
                <w:szCs w:val="24"/>
                <w:lang w:val="es-PE"/>
              </w:rPr>
            </w:pPr>
            <w:r w:rsidRPr="00300A62">
              <w:rPr>
                <w:rFonts w:ascii="Arial" w:eastAsia="Arial Unicode MS" w:hAnsi="Arial" w:cs="Arial"/>
                <w:sz w:val="22"/>
                <w:szCs w:val="24"/>
                <w:lang w:val="es-PE"/>
              </w:rPr>
              <w:t>Sistema Manual, sin garantía de manejo de datos.</w:t>
            </w:r>
          </w:p>
        </w:tc>
        <w:tc>
          <w:tcPr>
            <w:tcW w:w="1418" w:type="pct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3F4" w:rsidRPr="00300A62" w:rsidRDefault="003763F4" w:rsidP="00F34D35">
            <w:pPr>
              <w:pStyle w:val="Textoindependiente"/>
              <w:ind w:left="0"/>
              <w:rPr>
                <w:rFonts w:ascii="Arial" w:eastAsia="Arial Unicode MS" w:hAnsi="Arial" w:cs="Arial"/>
                <w:sz w:val="22"/>
                <w:szCs w:val="24"/>
                <w:lang w:val="es-PE"/>
              </w:rPr>
            </w:pPr>
            <w:r w:rsidRPr="00300A62">
              <w:rPr>
                <w:rFonts w:ascii="Arial" w:eastAsia="Arial Unicode MS" w:hAnsi="Arial" w:cs="Arial"/>
                <w:sz w:val="22"/>
                <w:szCs w:val="24"/>
                <w:lang w:val="es-PE"/>
              </w:rPr>
              <w:t>Implementar una aplicación automatizada que permita gestionar la información tanto de los Socios como de los alquileres.</w:t>
            </w:r>
          </w:p>
        </w:tc>
      </w:tr>
      <w:tr w:rsidR="003763F4" w:rsidRPr="00977F25" w:rsidTr="00F34D35">
        <w:trPr>
          <w:gridAfter w:val="1"/>
          <w:wAfter w:w="229" w:type="pct"/>
          <w:trHeight w:val="2055"/>
        </w:trPr>
        <w:tc>
          <w:tcPr>
            <w:tcW w:w="908" w:type="pct"/>
            <w:gridSpan w:val="2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3F4" w:rsidRPr="00300A62" w:rsidRDefault="003763F4" w:rsidP="00F34D35">
            <w:pPr>
              <w:pStyle w:val="Textoindependiente"/>
              <w:ind w:left="0"/>
              <w:rPr>
                <w:rFonts w:ascii="Arial" w:eastAsia="Arial Unicode MS" w:hAnsi="Arial" w:cs="Arial"/>
                <w:b/>
                <w:sz w:val="22"/>
                <w:szCs w:val="24"/>
                <w:lang w:val="es-PE"/>
              </w:rPr>
            </w:pPr>
            <w:r w:rsidRPr="00300A62">
              <w:rPr>
                <w:rFonts w:ascii="Arial" w:eastAsia="Arial Unicode MS" w:hAnsi="Arial" w:cs="Arial"/>
                <w:b/>
                <w:sz w:val="22"/>
                <w:szCs w:val="24"/>
                <w:lang w:val="es-PE"/>
              </w:rPr>
              <w:t xml:space="preserve">Registrar la información de Socios </w:t>
            </w:r>
          </w:p>
          <w:p w:rsidR="003763F4" w:rsidRPr="00300A62" w:rsidRDefault="003763F4" w:rsidP="00F34D35">
            <w:pPr>
              <w:pStyle w:val="Textoindependiente"/>
              <w:ind w:left="0"/>
              <w:rPr>
                <w:rFonts w:ascii="Arial" w:eastAsia="Arial Unicode MS" w:hAnsi="Arial" w:cs="Arial"/>
                <w:b/>
                <w:sz w:val="22"/>
                <w:szCs w:val="24"/>
                <w:lang w:val="es-PE"/>
              </w:rPr>
            </w:pPr>
          </w:p>
        </w:tc>
        <w:tc>
          <w:tcPr>
            <w:tcW w:w="640" w:type="pct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3F4" w:rsidRPr="00300A62" w:rsidRDefault="003763F4" w:rsidP="00F34D35">
            <w:pPr>
              <w:pStyle w:val="Textoindependiente"/>
              <w:ind w:left="0"/>
              <w:rPr>
                <w:rFonts w:ascii="Arial" w:eastAsia="Arial Unicode MS" w:hAnsi="Arial" w:cs="Arial"/>
                <w:sz w:val="22"/>
                <w:szCs w:val="24"/>
                <w:lang w:val="es-PE"/>
              </w:rPr>
            </w:pPr>
            <w:r w:rsidRPr="00300A62">
              <w:rPr>
                <w:rFonts w:ascii="Arial" w:eastAsia="Arial Unicode MS" w:hAnsi="Arial" w:cs="Arial"/>
                <w:sz w:val="22"/>
                <w:szCs w:val="24"/>
                <w:lang w:val="es-PE"/>
              </w:rPr>
              <w:t>Alta</w:t>
            </w:r>
          </w:p>
        </w:tc>
        <w:tc>
          <w:tcPr>
            <w:tcW w:w="798" w:type="pct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3F4" w:rsidRPr="00300A62" w:rsidRDefault="005B58E2" w:rsidP="00F34D35">
            <w:pPr>
              <w:pStyle w:val="Textoindependiente"/>
              <w:ind w:left="0"/>
              <w:rPr>
                <w:rFonts w:ascii="Arial" w:eastAsia="Arial Unicode MS" w:hAnsi="Arial" w:cs="Arial"/>
                <w:sz w:val="22"/>
                <w:szCs w:val="24"/>
                <w:lang w:val="es-PE"/>
              </w:rPr>
            </w:pPr>
            <w:r>
              <w:rPr>
                <w:rFonts w:ascii="Arial" w:eastAsia="Arial Unicode MS" w:hAnsi="Arial" w:cs="Arial"/>
                <w:sz w:val="22"/>
                <w:szCs w:val="24"/>
                <w:lang w:val="es-PE"/>
              </w:rPr>
              <w:t>Base de Datos centralizada, administrada por la Institución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3F4" w:rsidRPr="00300A62" w:rsidRDefault="003763F4" w:rsidP="00F34D35">
            <w:pPr>
              <w:pStyle w:val="Textoindependiente"/>
              <w:ind w:left="0"/>
              <w:rPr>
                <w:rFonts w:ascii="Arial" w:eastAsia="Arial Unicode MS" w:hAnsi="Arial" w:cs="Arial"/>
                <w:sz w:val="22"/>
                <w:szCs w:val="24"/>
                <w:lang w:val="es-PE"/>
              </w:rPr>
            </w:pPr>
            <w:r w:rsidRPr="00300A62">
              <w:rPr>
                <w:rFonts w:ascii="Arial" w:eastAsia="Arial Unicode MS" w:hAnsi="Arial" w:cs="Arial"/>
                <w:sz w:val="22"/>
                <w:szCs w:val="24"/>
                <w:lang w:val="es-PE"/>
              </w:rPr>
              <w:t xml:space="preserve">Los nuevos socios se registran manualmente. </w:t>
            </w:r>
          </w:p>
        </w:tc>
        <w:tc>
          <w:tcPr>
            <w:tcW w:w="1418" w:type="pct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3F4" w:rsidRPr="00300A62" w:rsidRDefault="003763F4" w:rsidP="00F34D35">
            <w:pPr>
              <w:pStyle w:val="Textoindependiente"/>
              <w:ind w:left="0"/>
              <w:rPr>
                <w:rFonts w:ascii="Arial" w:eastAsia="Arial Unicode MS" w:hAnsi="Arial" w:cs="Arial"/>
                <w:sz w:val="22"/>
                <w:szCs w:val="24"/>
                <w:lang w:val="es-PE"/>
              </w:rPr>
            </w:pPr>
            <w:r w:rsidRPr="00300A62">
              <w:rPr>
                <w:rFonts w:ascii="Arial" w:eastAsia="Arial Unicode MS" w:hAnsi="Arial" w:cs="Arial"/>
                <w:sz w:val="22"/>
                <w:szCs w:val="24"/>
                <w:lang w:val="es-PE"/>
              </w:rPr>
              <w:t>Implementar interfaces que permita registrar los nuevos Socios en una Base de Datos segura.</w:t>
            </w:r>
          </w:p>
        </w:tc>
      </w:tr>
      <w:tr w:rsidR="003763F4" w:rsidRPr="00977F25" w:rsidTr="00F34D35">
        <w:trPr>
          <w:gridAfter w:val="1"/>
          <w:wAfter w:w="229" w:type="pct"/>
          <w:trHeight w:val="1464"/>
        </w:trPr>
        <w:tc>
          <w:tcPr>
            <w:tcW w:w="908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3F4" w:rsidRPr="00300A62" w:rsidRDefault="003763F4" w:rsidP="00F34D35">
            <w:pPr>
              <w:pStyle w:val="Textoindependiente"/>
              <w:ind w:left="0"/>
              <w:rPr>
                <w:rFonts w:ascii="Arial" w:eastAsia="Arial Unicode MS" w:hAnsi="Arial" w:cs="Arial"/>
                <w:b/>
                <w:sz w:val="22"/>
                <w:szCs w:val="24"/>
                <w:lang w:val="es-PE"/>
              </w:rPr>
            </w:pPr>
            <w:r w:rsidRPr="00300A62">
              <w:rPr>
                <w:rFonts w:ascii="Arial" w:eastAsia="Arial Unicode MS" w:hAnsi="Arial" w:cs="Arial"/>
                <w:b/>
                <w:sz w:val="22"/>
                <w:szCs w:val="24"/>
                <w:lang w:val="es-PE"/>
              </w:rPr>
              <w:t>Registrar nueva asamblea</w:t>
            </w:r>
          </w:p>
        </w:tc>
        <w:tc>
          <w:tcPr>
            <w:tcW w:w="6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3F4" w:rsidRPr="00300A62" w:rsidRDefault="003763F4" w:rsidP="00F34D35">
            <w:pPr>
              <w:pStyle w:val="Textoindependiente"/>
              <w:ind w:left="0"/>
              <w:rPr>
                <w:rFonts w:ascii="Arial" w:eastAsia="Arial Unicode MS" w:hAnsi="Arial" w:cs="Arial"/>
                <w:sz w:val="22"/>
                <w:szCs w:val="24"/>
                <w:lang w:val="es-PE"/>
              </w:rPr>
            </w:pPr>
            <w:r w:rsidRPr="00300A62">
              <w:rPr>
                <w:rFonts w:ascii="Arial" w:eastAsia="Arial Unicode MS" w:hAnsi="Arial" w:cs="Arial"/>
                <w:sz w:val="22"/>
                <w:szCs w:val="24"/>
                <w:lang w:val="es-PE"/>
              </w:rPr>
              <w:t>Alta</w:t>
            </w:r>
          </w:p>
        </w:tc>
        <w:tc>
          <w:tcPr>
            <w:tcW w:w="79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3F4" w:rsidRPr="00300A62" w:rsidRDefault="00665C94" w:rsidP="00F34D35">
            <w:pPr>
              <w:pStyle w:val="Textoindependiente"/>
              <w:ind w:left="0"/>
              <w:rPr>
                <w:rFonts w:ascii="Arial" w:eastAsia="Arial Unicode MS" w:hAnsi="Arial" w:cs="Arial"/>
                <w:sz w:val="22"/>
                <w:szCs w:val="24"/>
                <w:lang w:val="es-PE"/>
              </w:rPr>
            </w:pPr>
            <w:r>
              <w:rPr>
                <w:rFonts w:ascii="Arial" w:eastAsia="Arial Unicode MS" w:hAnsi="Arial" w:cs="Arial"/>
                <w:sz w:val="22"/>
                <w:szCs w:val="24"/>
                <w:lang w:val="es-PE"/>
              </w:rPr>
              <w:t>Base de Datos centralizada, administrada por la Institución.</w:t>
            </w:r>
          </w:p>
        </w:tc>
        <w:tc>
          <w:tcPr>
            <w:tcW w:w="1006" w:type="pct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3F4" w:rsidRPr="00300A62" w:rsidRDefault="003763F4" w:rsidP="00F34D35">
            <w:pPr>
              <w:pStyle w:val="Textoindependiente"/>
              <w:ind w:left="0"/>
              <w:rPr>
                <w:rFonts w:ascii="Arial" w:eastAsia="Arial Unicode MS" w:hAnsi="Arial" w:cs="Arial"/>
                <w:sz w:val="22"/>
                <w:szCs w:val="24"/>
                <w:lang w:val="es-PE"/>
              </w:rPr>
            </w:pPr>
            <w:r w:rsidRPr="00300A62">
              <w:rPr>
                <w:rFonts w:ascii="Arial" w:eastAsia="Arial Unicode MS" w:hAnsi="Arial" w:cs="Arial"/>
                <w:sz w:val="22"/>
                <w:szCs w:val="24"/>
                <w:lang w:val="es-PE"/>
              </w:rPr>
              <w:t>Actualmente se realiza el proceso manualmente.</w:t>
            </w:r>
          </w:p>
          <w:p w:rsidR="003763F4" w:rsidRPr="00300A62" w:rsidRDefault="003763F4" w:rsidP="00F34D35">
            <w:pPr>
              <w:pStyle w:val="Textoindependiente"/>
              <w:ind w:left="0"/>
              <w:rPr>
                <w:rFonts w:ascii="Arial" w:eastAsia="Arial Unicode MS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1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3F4" w:rsidRPr="00300A62" w:rsidRDefault="003763F4" w:rsidP="00F34D35">
            <w:pPr>
              <w:pStyle w:val="Textoindependiente"/>
              <w:ind w:left="0"/>
              <w:rPr>
                <w:rFonts w:ascii="Arial" w:eastAsia="Arial Unicode MS" w:hAnsi="Arial" w:cs="Arial"/>
                <w:sz w:val="22"/>
                <w:szCs w:val="24"/>
                <w:lang w:val="es-PE"/>
              </w:rPr>
            </w:pPr>
            <w:r w:rsidRPr="00300A62">
              <w:rPr>
                <w:rFonts w:ascii="Arial" w:eastAsia="Arial Unicode MS" w:hAnsi="Arial" w:cs="Arial"/>
                <w:sz w:val="22"/>
                <w:szCs w:val="24"/>
                <w:lang w:val="es-PE"/>
              </w:rPr>
              <w:t>Implementar interfaces que permita registrar una nueva asamblea en una Base de Datos segura.</w:t>
            </w:r>
          </w:p>
        </w:tc>
      </w:tr>
      <w:tr w:rsidR="003763F4" w:rsidRPr="00977F25" w:rsidTr="00F34D35">
        <w:trPr>
          <w:gridAfter w:val="1"/>
          <w:wAfter w:w="229" w:type="pct"/>
          <w:trHeight w:val="1410"/>
        </w:trPr>
        <w:tc>
          <w:tcPr>
            <w:tcW w:w="908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3F4" w:rsidRPr="00300A62" w:rsidRDefault="003763F4" w:rsidP="00F34D35">
            <w:pPr>
              <w:pStyle w:val="Textoindependiente"/>
              <w:ind w:left="0"/>
              <w:rPr>
                <w:rFonts w:ascii="Arial" w:eastAsia="Arial Unicode MS" w:hAnsi="Arial" w:cs="Arial"/>
                <w:b/>
                <w:sz w:val="22"/>
                <w:szCs w:val="24"/>
                <w:lang w:val="es-PE"/>
              </w:rPr>
            </w:pPr>
            <w:r w:rsidRPr="00300A62">
              <w:rPr>
                <w:rFonts w:ascii="Arial" w:eastAsia="Arial Unicode MS" w:hAnsi="Arial" w:cs="Arial"/>
                <w:b/>
                <w:sz w:val="22"/>
                <w:szCs w:val="24"/>
                <w:lang w:val="es-PE"/>
              </w:rPr>
              <w:t>Entregar beneficios mutuales</w:t>
            </w:r>
          </w:p>
        </w:tc>
        <w:tc>
          <w:tcPr>
            <w:tcW w:w="6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3F4" w:rsidRPr="00300A62" w:rsidRDefault="003763F4" w:rsidP="00F34D35">
            <w:pPr>
              <w:pStyle w:val="Textoindependiente"/>
              <w:ind w:left="0"/>
              <w:rPr>
                <w:rFonts w:ascii="Arial" w:eastAsia="Arial Unicode MS" w:hAnsi="Arial" w:cs="Arial"/>
                <w:sz w:val="22"/>
                <w:szCs w:val="24"/>
                <w:lang w:val="es-PE"/>
              </w:rPr>
            </w:pPr>
            <w:r w:rsidRPr="00300A62">
              <w:rPr>
                <w:rFonts w:ascii="Arial" w:eastAsia="Arial Unicode MS" w:hAnsi="Arial" w:cs="Arial"/>
                <w:sz w:val="22"/>
                <w:szCs w:val="24"/>
                <w:lang w:val="es-PE"/>
              </w:rPr>
              <w:t>Alta</w:t>
            </w:r>
          </w:p>
        </w:tc>
        <w:tc>
          <w:tcPr>
            <w:tcW w:w="79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3F4" w:rsidRPr="00300A62" w:rsidRDefault="005B58E2" w:rsidP="00F34D35">
            <w:pPr>
              <w:pStyle w:val="Textoindependiente"/>
              <w:ind w:left="0"/>
              <w:rPr>
                <w:rFonts w:ascii="Arial" w:eastAsia="Arial Unicode MS" w:hAnsi="Arial" w:cs="Arial"/>
                <w:sz w:val="22"/>
                <w:szCs w:val="24"/>
                <w:lang w:val="es-PE"/>
              </w:rPr>
            </w:pPr>
            <w:r>
              <w:rPr>
                <w:rFonts w:ascii="Arial" w:eastAsia="Arial Unicode MS" w:hAnsi="Arial" w:cs="Arial"/>
                <w:sz w:val="22"/>
                <w:szCs w:val="24"/>
                <w:lang w:val="es-PE"/>
              </w:rPr>
              <w:t>Base de Datos centralizada, administrada por la Institución</w:t>
            </w:r>
          </w:p>
        </w:tc>
        <w:tc>
          <w:tcPr>
            <w:tcW w:w="1006" w:type="pct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3F4" w:rsidRPr="00300A62" w:rsidRDefault="003763F4" w:rsidP="00F34D35">
            <w:pPr>
              <w:pStyle w:val="Textoindependiente"/>
              <w:ind w:left="0"/>
              <w:rPr>
                <w:rFonts w:ascii="Arial" w:eastAsia="Arial Unicode MS" w:hAnsi="Arial" w:cs="Arial"/>
                <w:sz w:val="22"/>
                <w:szCs w:val="24"/>
                <w:lang w:val="es-PE"/>
              </w:rPr>
            </w:pPr>
            <w:r w:rsidRPr="00300A62">
              <w:rPr>
                <w:rFonts w:ascii="Arial" w:eastAsia="Arial Unicode MS" w:hAnsi="Arial" w:cs="Arial"/>
                <w:sz w:val="22"/>
                <w:szCs w:val="24"/>
                <w:lang w:val="es-PE"/>
              </w:rPr>
              <w:t>Este proceso se realiza manualmente.</w:t>
            </w:r>
          </w:p>
        </w:tc>
        <w:tc>
          <w:tcPr>
            <w:tcW w:w="1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3F4" w:rsidRPr="00300A62" w:rsidRDefault="003763F4" w:rsidP="00F34D35">
            <w:pPr>
              <w:pStyle w:val="Textoindependiente"/>
              <w:ind w:left="0"/>
              <w:rPr>
                <w:rFonts w:ascii="Arial" w:eastAsia="Arial Unicode MS" w:hAnsi="Arial" w:cs="Arial"/>
                <w:sz w:val="22"/>
                <w:szCs w:val="24"/>
                <w:lang w:val="es-PE"/>
              </w:rPr>
            </w:pPr>
            <w:r w:rsidRPr="00300A62">
              <w:rPr>
                <w:rFonts w:ascii="Arial" w:eastAsia="Arial Unicode MS" w:hAnsi="Arial" w:cs="Arial"/>
                <w:sz w:val="22"/>
                <w:szCs w:val="24"/>
                <w:lang w:val="es-PE"/>
              </w:rPr>
              <w:t>Implementar interface que permita marcar todos los beneficios que serán entregados al Socio</w:t>
            </w:r>
          </w:p>
        </w:tc>
      </w:tr>
      <w:tr w:rsidR="003763F4" w:rsidRPr="00977F25" w:rsidTr="00F34D35">
        <w:trPr>
          <w:gridAfter w:val="1"/>
          <w:wAfter w:w="229" w:type="pct"/>
          <w:trHeight w:val="1560"/>
        </w:trPr>
        <w:tc>
          <w:tcPr>
            <w:tcW w:w="908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3F4" w:rsidRPr="00300A62" w:rsidRDefault="003763F4" w:rsidP="00F34D35">
            <w:pPr>
              <w:pStyle w:val="Textoindependiente"/>
              <w:ind w:left="0"/>
              <w:rPr>
                <w:rFonts w:ascii="Arial" w:eastAsia="Arial Unicode MS" w:hAnsi="Arial" w:cs="Arial"/>
                <w:b/>
                <w:sz w:val="22"/>
                <w:szCs w:val="24"/>
                <w:lang w:val="es-PE"/>
              </w:rPr>
            </w:pPr>
            <w:r w:rsidRPr="00300A62">
              <w:rPr>
                <w:rFonts w:ascii="Arial" w:eastAsia="Arial Unicode MS" w:hAnsi="Arial" w:cs="Arial"/>
                <w:b/>
                <w:sz w:val="22"/>
                <w:szCs w:val="24"/>
                <w:lang w:val="es-PE"/>
              </w:rPr>
              <w:lastRenderedPageBreak/>
              <w:t>Registrar Alquiler de ambientes</w:t>
            </w:r>
          </w:p>
        </w:tc>
        <w:tc>
          <w:tcPr>
            <w:tcW w:w="6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3F4" w:rsidRPr="00300A62" w:rsidRDefault="003763F4" w:rsidP="00F34D35">
            <w:pPr>
              <w:pStyle w:val="Textoindependiente"/>
              <w:ind w:left="0"/>
              <w:rPr>
                <w:rFonts w:ascii="Arial" w:eastAsia="Arial Unicode MS" w:hAnsi="Arial" w:cs="Arial"/>
                <w:sz w:val="22"/>
                <w:szCs w:val="24"/>
                <w:lang w:val="es-PE"/>
              </w:rPr>
            </w:pPr>
            <w:r w:rsidRPr="00300A62">
              <w:rPr>
                <w:rFonts w:ascii="Arial" w:eastAsia="Arial Unicode MS" w:hAnsi="Arial" w:cs="Arial"/>
                <w:sz w:val="22"/>
                <w:szCs w:val="24"/>
                <w:lang w:val="es-PE"/>
              </w:rPr>
              <w:t>Alta</w:t>
            </w:r>
          </w:p>
        </w:tc>
        <w:tc>
          <w:tcPr>
            <w:tcW w:w="79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3F4" w:rsidRPr="00300A62" w:rsidRDefault="005B58E2" w:rsidP="00F34D35">
            <w:pPr>
              <w:pStyle w:val="Textoindependiente"/>
              <w:ind w:left="0"/>
              <w:rPr>
                <w:rFonts w:ascii="Arial" w:eastAsia="Arial Unicode MS" w:hAnsi="Arial" w:cs="Arial"/>
                <w:sz w:val="22"/>
                <w:szCs w:val="24"/>
                <w:lang w:val="es-PE"/>
              </w:rPr>
            </w:pPr>
            <w:r>
              <w:rPr>
                <w:rFonts w:ascii="Arial" w:eastAsia="Arial Unicode MS" w:hAnsi="Arial" w:cs="Arial"/>
                <w:sz w:val="22"/>
                <w:szCs w:val="24"/>
                <w:lang w:val="es-PE"/>
              </w:rPr>
              <w:t>Base de Datos centralizada, administrada por la Institución</w:t>
            </w:r>
          </w:p>
        </w:tc>
        <w:tc>
          <w:tcPr>
            <w:tcW w:w="1006" w:type="pct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3F4" w:rsidRPr="00300A62" w:rsidRDefault="003763F4" w:rsidP="00F34D35">
            <w:pPr>
              <w:pStyle w:val="Textoindependiente"/>
              <w:ind w:left="0"/>
              <w:rPr>
                <w:rFonts w:ascii="Arial" w:eastAsia="Arial Unicode MS" w:hAnsi="Arial" w:cs="Arial"/>
                <w:sz w:val="22"/>
                <w:szCs w:val="24"/>
                <w:lang w:val="es-PE"/>
              </w:rPr>
            </w:pPr>
            <w:r w:rsidRPr="00300A62">
              <w:rPr>
                <w:rFonts w:ascii="Arial" w:eastAsia="Arial Unicode MS" w:hAnsi="Arial" w:cs="Arial"/>
                <w:sz w:val="22"/>
                <w:szCs w:val="24"/>
                <w:lang w:val="es-PE"/>
              </w:rPr>
              <w:t>Esto se hace por medio de un contrato en físico.</w:t>
            </w:r>
          </w:p>
        </w:tc>
        <w:tc>
          <w:tcPr>
            <w:tcW w:w="1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3F4" w:rsidRPr="00300A62" w:rsidRDefault="003763F4" w:rsidP="00F34D35">
            <w:pPr>
              <w:pStyle w:val="Textoindependiente"/>
              <w:ind w:left="0"/>
              <w:rPr>
                <w:rFonts w:ascii="Arial" w:eastAsia="Arial Unicode MS" w:hAnsi="Arial" w:cs="Arial"/>
                <w:sz w:val="22"/>
                <w:szCs w:val="24"/>
                <w:lang w:val="es-PE"/>
              </w:rPr>
            </w:pPr>
            <w:r w:rsidRPr="00300A62">
              <w:rPr>
                <w:rFonts w:ascii="Arial" w:eastAsia="Arial Unicode MS" w:hAnsi="Arial" w:cs="Arial"/>
                <w:sz w:val="22"/>
                <w:szCs w:val="24"/>
                <w:lang w:val="es-PE"/>
              </w:rPr>
              <w:t>Implementar interfaces que permita registrar el alquiler de ambientes; también permita el contrato impreso del alquiler.</w:t>
            </w:r>
          </w:p>
        </w:tc>
      </w:tr>
      <w:tr w:rsidR="003763F4" w:rsidRPr="00977F25" w:rsidTr="00F34D35">
        <w:trPr>
          <w:gridAfter w:val="1"/>
          <w:wAfter w:w="229" w:type="pct"/>
          <w:trHeight w:val="1560"/>
        </w:trPr>
        <w:tc>
          <w:tcPr>
            <w:tcW w:w="908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3F4" w:rsidRPr="00300A62" w:rsidRDefault="003763F4" w:rsidP="00F34D35">
            <w:pPr>
              <w:pStyle w:val="Textoindependiente"/>
              <w:ind w:left="0"/>
              <w:rPr>
                <w:rFonts w:ascii="Arial" w:eastAsia="Arial Unicode MS" w:hAnsi="Arial" w:cs="Arial"/>
                <w:b/>
                <w:sz w:val="22"/>
                <w:szCs w:val="24"/>
                <w:lang w:val="es-PE"/>
              </w:rPr>
            </w:pPr>
            <w:r w:rsidRPr="00300A62">
              <w:rPr>
                <w:rFonts w:ascii="Arial" w:eastAsia="Arial Unicode MS" w:hAnsi="Arial" w:cs="Arial"/>
                <w:b/>
                <w:sz w:val="22"/>
                <w:szCs w:val="24"/>
                <w:lang w:val="es-PE"/>
              </w:rPr>
              <w:t>Compartir información en tiempo real</w:t>
            </w:r>
          </w:p>
        </w:tc>
        <w:tc>
          <w:tcPr>
            <w:tcW w:w="6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3F4" w:rsidRPr="00300A62" w:rsidRDefault="003763F4" w:rsidP="00F34D35">
            <w:pPr>
              <w:pStyle w:val="Textoindependiente"/>
              <w:ind w:left="0"/>
              <w:rPr>
                <w:rFonts w:ascii="Arial" w:eastAsia="Arial Unicode MS" w:hAnsi="Arial" w:cs="Arial"/>
                <w:sz w:val="22"/>
                <w:szCs w:val="24"/>
                <w:lang w:val="es-PE"/>
              </w:rPr>
            </w:pPr>
            <w:r w:rsidRPr="00300A62">
              <w:rPr>
                <w:rFonts w:ascii="Arial" w:eastAsia="Arial Unicode MS" w:hAnsi="Arial" w:cs="Arial"/>
                <w:sz w:val="22"/>
                <w:szCs w:val="24"/>
                <w:lang w:val="es-PE"/>
              </w:rPr>
              <w:t>Alta</w:t>
            </w:r>
          </w:p>
        </w:tc>
        <w:tc>
          <w:tcPr>
            <w:tcW w:w="79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3F4" w:rsidRPr="00300A62" w:rsidRDefault="003D12FF" w:rsidP="00F34D35">
            <w:pPr>
              <w:pStyle w:val="Textoindependiente"/>
              <w:ind w:left="0"/>
              <w:rPr>
                <w:rFonts w:ascii="Arial" w:eastAsia="Arial Unicode MS" w:hAnsi="Arial" w:cs="Arial"/>
                <w:sz w:val="22"/>
                <w:szCs w:val="24"/>
                <w:lang w:val="es-PE"/>
              </w:rPr>
            </w:pPr>
            <w:r>
              <w:rPr>
                <w:rFonts w:ascii="Arial" w:eastAsia="Arial Unicode MS" w:hAnsi="Arial" w:cs="Arial"/>
                <w:sz w:val="22"/>
                <w:szCs w:val="24"/>
                <w:lang w:val="es-PE"/>
              </w:rPr>
              <w:t>Validado para disminuir errores.</w:t>
            </w:r>
          </w:p>
        </w:tc>
        <w:tc>
          <w:tcPr>
            <w:tcW w:w="1006" w:type="pct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3F4" w:rsidRPr="00300A62" w:rsidRDefault="003763F4" w:rsidP="00F34D35">
            <w:pPr>
              <w:pStyle w:val="Textoindependiente"/>
              <w:ind w:left="0"/>
              <w:rPr>
                <w:rFonts w:ascii="Arial" w:hAnsi="Arial" w:cs="Arial"/>
                <w:sz w:val="22"/>
                <w:szCs w:val="24"/>
                <w:lang w:val="es-EC"/>
              </w:rPr>
            </w:pPr>
            <w:r w:rsidRPr="00300A62">
              <w:rPr>
                <w:rFonts w:ascii="Arial" w:hAnsi="Arial" w:cs="Arial"/>
                <w:sz w:val="22"/>
                <w:szCs w:val="24"/>
                <w:lang w:val="es-EC"/>
              </w:rPr>
              <w:t xml:space="preserve">Los registros tanto de Socios como de alquileres y aportes son llenados manualmente </w:t>
            </w:r>
          </w:p>
        </w:tc>
        <w:tc>
          <w:tcPr>
            <w:tcW w:w="1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3F4" w:rsidRPr="00300A62" w:rsidRDefault="003763F4" w:rsidP="00F34D35">
            <w:pPr>
              <w:pStyle w:val="Textoindependiente"/>
              <w:ind w:left="0"/>
              <w:rPr>
                <w:rFonts w:ascii="Arial" w:eastAsia="Arial Unicode MS" w:hAnsi="Arial" w:cs="Arial"/>
                <w:sz w:val="22"/>
                <w:szCs w:val="24"/>
                <w:lang w:val="es-PE"/>
              </w:rPr>
            </w:pPr>
            <w:r w:rsidRPr="00300A62">
              <w:rPr>
                <w:rFonts w:ascii="Arial" w:hAnsi="Arial" w:cs="Arial"/>
                <w:sz w:val="22"/>
                <w:szCs w:val="24"/>
                <w:lang w:val="es-EC"/>
              </w:rPr>
              <w:t>Implementar interfaces que permitan actualizar la información tanto de los Socios como de los ambientes</w:t>
            </w:r>
          </w:p>
        </w:tc>
      </w:tr>
      <w:tr w:rsidR="003763F4" w:rsidRPr="00977F25" w:rsidTr="00F34D35">
        <w:trPr>
          <w:gridAfter w:val="1"/>
          <w:wAfter w:w="229" w:type="pct"/>
          <w:trHeight w:val="465"/>
        </w:trPr>
        <w:tc>
          <w:tcPr>
            <w:tcW w:w="908" w:type="pct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3F4" w:rsidRPr="00300A62" w:rsidRDefault="003763F4" w:rsidP="00F34D35">
            <w:pPr>
              <w:pStyle w:val="Textoindependiente"/>
              <w:ind w:left="0"/>
              <w:rPr>
                <w:rFonts w:ascii="Arial" w:eastAsia="Arial Unicode MS" w:hAnsi="Arial" w:cs="Arial"/>
                <w:b/>
                <w:sz w:val="22"/>
                <w:szCs w:val="24"/>
                <w:lang w:val="es-PE"/>
              </w:rPr>
            </w:pPr>
            <w:r w:rsidRPr="00300A62">
              <w:rPr>
                <w:rFonts w:ascii="Arial" w:eastAsia="Arial Unicode MS" w:hAnsi="Arial" w:cs="Arial"/>
                <w:b/>
                <w:sz w:val="22"/>
                <w:szCs w:val="24"/>
                <w:lang w:val="es-PE"/>
              </w:rPr>
              <w:t>Consultar información actualizada</w:t>
            </w:r>
          </w:p>
        </w:tc>
        <w:tc>
          <w:tcPr>
            <w:tcW w:w="640" w:type="pct"/>
            <w:gridSpan w:val="2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3F4" w:rsidRPr="00300A62" w:rsidRDefault="003763F4" w:rsidP="00F34D35">
            <w:pPr>
              <w:pStyle w:val="Textoindependiente"/>
              <w:ind w:left="0"/>
              <w:rPr>
                <w:rFonts w:ascii="Arial" w:eastAsia="Arial Unicode MS" w:hAnsi="Arial" w:cs="Arial"/>
                <w:sz w:val="22"/>
                <w:szCs w:val="24"/>
                <w:lang w:val="es-PE"/>
              </w:rPr>
            </w:pPr>
            <w:r w:rsidRPr="00300A62">
              <w:rPr>
                <w:rFonts w:ascii="Arial" w:eastAsia="Arial Unicode MS" w:hAnsi="Arial" w:cs="Arial"/>
                <w:sz w:val="22"/>
                <w:szCs w:val="24"/>
                <w:lang w:val="es-PE"/>
              </w:rPr>
              <w:t>Alta</w:t>
            </w:r>
          </w:p>
        </w:tc>
        <w:tc>
          <w:tcPr>
            <w:tcW w:w="798" w:type="pct"/>
            <w:gridSpan w:val="2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3F4" w:rsidRPr="00300A62" w:rsidRDefault="005B58E2" w:rsidP="00F34D35">
            <w:pPr>
              <w:pStyle w:val="Textoindependiente"/>
              <w:ind w:left="0"/>
              <w:rPr>
                <w:rFonts w:ascii="Arial" w:hAnsi="Arial" w:cs="Arial"/>
                <w:sz w:val="22"/>
                <w:szCs w:val="24"/>
                <w:lang w:val="es-EC"/>
              </w:rPr>
            </w:pPr>
            <w:r>
              <w:rPr>
                <w:rFonts w:ascii="Arial" w:hAnsi="Arial" w:cs="Arial"/>
                <w:sz w:val="22"/>
                <w:szCs w:val="24"/>
                <w:lang w:val="es-EC"/>
              </w:rPr>
              <w:t>Consulta de Socios, Clientes y alquileres de local de acuerdo al usuario</w:t>
            </w:r>
          </w:p>
        </w:tc>
        <w:tc>
          <w:tcPr>
            <w:tcW w:w="1006" w:type="pct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3F4" w:rsidRPr="00300A62" w:rsidRDefault="003763F4" w:rsidP="00F34D35">
            <w:pPr>
              <w:pStyle w:val="Textoindependiente"/>
              <w:ind w:left="0"/>
              <w:rPr>
                <w:rFonts w:ascii="Arial" w:hAnsi="Arial" w:cs="Arial"/>
                <w:sz w:val="22"/>
                <w:szCs w:val="24"/>
                <w:lang w:val="es-EC"/>
              </w:rPr>
            </w:pPr>
            <w:r w:rsidRPr="00300A62">
              <w:rPr>
                <w:rFonts w:ascii="Arial" w:hAnsi="Arial" w:cs="Arial"/>
                <w:sz w:val="22"/>
                <w:szCs w:val="24"/>
                <w:lang w:val="es-EC"/>
              </w:rPr>
              <w:t>Consulta de hojas electrónicas de los diferentes procesos que se desarrollan en la Sociedad.</w:t>
            </w:r>
          </w:p>
        </w:tc>
        <w:tc>
          <w:tcPr>
            <w:tcW w:w="1418" w:type="pct"/>
            <w:gridSpan w:val="2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3F4" w:rsidRPr="00300A62" w:rsidRDefault="003763F4" w:rsidP="00F34D35">
            <w:pPr>
              <w:pStyle w:val="Textoindependiente"/>
              <w:ind w:left="0"/>
              <w:rPr>
                <w:rFonts w:ascii="Arial" w:hAnsi="Arial" w:cs="Arial"/>
                <w:sz w:val="22"/>
                <w:szCs w:val="24"/>
                <w:lang w:val="es-EC"/>
              </w:rPr>
            </w:pPr>
            <w:r w:rsidRPr="00300A62">
              <w:rPr>
                <w:rFonts w:ascii="Arial" w:hAnsi="Arial" w:cs="Arial"/>
                <w:sz w:val="22"/>
                <w:szCs w:val="24"/>
                <w:lang w:val="es-EC"/>
              </w:rPr>
              <w:t>Implementar interfaces de consulta uniforme que tenga información en tiempo real.</w:t>
            </w:r>
          </w:p>
        </w:tc>
      </w:tr>
      <w:tr w:rsidR="003763F4" w:rsidRPr="00977F25" w:rsidTr="00F34D35">
        <w:trPr>
          <w:gridBefore w:val="1"/>
          <w:wBefore w:w="333" w:type="pct"/>
        </w:trPr>
        <w:tc>
          <w:tcPr>
            <w:tcW w:w="94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63F4" w:rsidRPr="00C96DF2" w:rsidRDefault="003763F4" w:rsidP="00F34D35">
            <w:pPr>
              <w:jc w:val="center"/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</w:tc>
        <w:tc>
          <w:tcPr>
            <w:tcW w:w="44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63F4" w:rsidRPr="00C96DF2" w:rsidRDefault="003763F4" w:rsidP="00F34D35">
            <w:pPr>
              <w:jc w:val="center"/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63F4" w:rsidRPr="00C96DF2" w:rsidRDefault="003763F4" w:rsidP="00F34D35">
            <w:pPr>
              <w:jc w:val="center"/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</w:tc>
        <w:tc>
          <w:tcPr>
            <w:tcW w:w="10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63F4" w:rsidRPr="00C96DF2" w:rsidRDefault="003763F4" w:rsidP="00F34D35">
            <w:pPr>
              <w:jc w:val="center"/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</w:tc>
        <w:tc>
          <w:tcPr>
            <w:tcW w:w="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63F4" w:rsidRPr="00C96DF2" w:rsidRDefault="003763F4" w:rsidP="00F34D35">
            <w:pPr>
              <w:jc w:val="center"/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</w:tc>
        <w:tc>
          <w:tcPr>
            <w:tcW w:w="163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63F4" w:rsidRPr="00C96DF2" w:rsidRDefault="003763F4" w:rsidP="00F34D35">
            <w:pPr>
              <w:jc w:val="center"/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</w:tc>
      </w:tr>
      <w:tr w:rsidR="003763F4" w:rsidRPr="00977F25" w:rsidTr="00F34D35">
        <w:trPr>
          <w:gridBefore w:val="1"/>
          <w:wBefore w:w="333" w:type="pct"/>
        </w:trPr>
        <w:tc>
          <w:tcPr>
            <w:tcW w:w="94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63F4" w:rsidRDefault="003763F4" w:rsidP="00F34D35">
            <w:pPr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  <w:p w:rsidR="004151FE" w:rsidRDefault="004151FE" w:rsidP="00F34D35">
            <w:pPr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  <w:p w:rsidR="004151FE" w:rsidRDefault="004151FE" w:rsidP="00F34D35">
            <w:pPr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  <w:p w:rsidR="004151FE" w:rsidRDefault="004151FE" w:rsidP="00F34D35">
            <w:pPr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  <w:p w:rsidR="004151FE" w:rsidRDefault="004151FE" w:rsidP="00F34D35">
            <w:pPr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  <w:p w:rsidR="004151FE" w:rsidRDefault="004151FE" w:rsidP="00F34D35">
            <w:pPr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  <w:p w:rsidR="004151FE" w:rsidRDefault="004151FE" w:rsidP="00F34D35">
            <w:pPr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  <w:p w:rsidR="004151FE" w:rsidRDefault="004151FE" w:rsidP="00F34D35">
            <w:pPr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  <w:p w:rsidR="004151FE" w:rsidRDefault="004151FE" w:rsidP="00F34D35">
            <w:pPr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  <w:p w:rsidR="004151FE" w:rsidRDefault="004151FE" w:rsidP="00F34D35">
            <w:pPr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  <w:p w:rsidR="004151FE" w:rsidRDefault="004151FE" w:rsidP="00F34D35">
            <w:pPr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  <w:p w:rsidR="004151FE" w:rsidRDefault="004151FE" w:rsidP="00F34D35">
            <w:pPr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  <w:p w:rsidR="004151FE" w:rsidRDefault="004151FE" w:rsidP="00F34D35">
            <w:pPr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  <w:p w:rsidR="004151FE" w:rsidRDefault="004151FE" w:rsidP="00F34D35">
            <w:pPr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  <w:p w:rsidR="004151FE" w:rsidRDefault="004151FE" w:rsidP="00F34D35">
            <w:pPr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  <w:p w:rsidR="004151FE" w:rsidRDefault="004151FE" w:rsidP="00F34D35">
            <w:pPr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  <w:p w:rsidR="00345783" w:rsidRDefault="00345783" w:rsidP="00F34D35">
            <w:pPr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  <w:p w:rsidR="00345783" w:rsidRDefault="00345783" w:rsidP="00F34D35">
            <w:pPr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  <w:p w:rsidR="00345783" w:rsidRDefault="00345783" w:rsidP="00F34D35">
            <w:pPr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  <w:p w:rsidR="00345783" w:rsidRDefault="00345783" w:rsidP="00F34D35">
            <w:pPr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  <w:p w:rsidR="00345783" w:rsidRDefault="00345783" w:rsidP="00F34D35">
            <w:pPr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  <w:p w:rsidR="00345783" w:rsidRDefault="00345783" w:rsidP="00F34D35">
            <w:pPr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  <w:p w:rsidR="00345783" w:rsidRDefault="00345783" w:rsidP="00F34D35">
            <w:pPr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  <w:p w:rsidR="00345783" w:rsidRPr="00C96DF2" w:rsidRDefault="00345783" w:rsidP="00F34D35">
            <w:pPr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</w:tc>
        <w:tc>
          <w:tcPr>
            <w:tcW w:w="44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63F4" w:rsidRPr="00C96DF2" w:rsidRDefault="003763F4" w:rsidP="00F34D35">
            <w:pPr>
              <w:jc w:val="center"/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63F4" w:rsidRDefault="003763F4" w:rsidP="00F34D35">
            <w:pPr>
              <w:jc w:val="center"/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  <w:p w:rsidR="00706F85" w:rsidRDefault="00706F85" w:rsidP="00F34D35">
            <w:pPr>
              <w:jc w:val="center"/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  <w:p w:rsidR="00706F85" w:rsidRDefault="00706F85" w:rsidP="00F34D35">
            <w:pPr>
              <w:jc w:val="center"/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  <w:p w:rsidR="00706F85" w:rsidRDefault="00706F85" w:rsidP="00F34D35">
            <w:pPr>
              <w:jc w:val="center"/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  <w:p w:rsidR="00706F85" w:rsidRDefault="00706F85" w:rsidP="00F34D35">
            <w:pPr>
              <w:jc w:val="center"/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  <w:p w:rsidR="00706F85" w:rsidRDefault="00706F85" w:rsidP="00F34D35">
            <w:pPr>
              <w:jc w:val="center"/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  <w:p w:rsidR="00706F85" w:rsidRDefault="00706F85" w:rsidP="00F34D35">
            <w:pPr>
              <w:jc w:val="center"/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  <w:p w:rsidR="00706F85" w:rsidRDefault="00706F85" w:rsidP="00F34D35">
            <w:pPr>
              <w:jc w:val="center"/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  <w:p w:rsidR="00706F85" w:rsidRDefault="00706F85" w:rsidP="00F34D35">
            <w:pPr>
              <w:jc w:val="center"/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  <w:p w:rsidR="00706F85" w:rsidRDefault="00706F85" w:rsidP="00F34D35">
            <w:pPr>
              <w:jc w:val="center"/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  <w:p w:rsidR="00706F85" w:rsidRDefault="00706F85" w:rsidP="00F34D35">
            <w:pPr>
              <w:jc w:val="center"/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  <w:p w:rsidR="00706F85" w:rsidRDefault="00706F85" w:rsidP="00F34D35">
            <w:pPr>
              <w:jc w:val="center"/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  <w:p w:rsidR="00706F85" w:rsidRDefault="00706F85" w:rsidP="00F34D35">
            <w:pPr>
              <w:jc w:val="center"/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  <w:p w:rsidR="00706F85" w:rsidRDefault="00706F85" w:rsidP="00F34D35">
            <w:pPr>
              <w:jc w:val="center"/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  <w:p w:rsidR="00706F85" w:rsidRDefault="00706F85" w:rsidP="00F34D35">
            <w:pPr>
              <w:jc w:val="center"/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  <w:p w:rsidR="00706F85" w:rsidRDefault="00706F85" w:rsidP="00F34D35">
            <w:pPr>
              <w:jc w:val="center"/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  <w:p w:rsidR="00706F85" w:rsidRDefault="00706F85" w:rsidP="00F34D35">
            <w:pPr>
              <w:jc w:val="center"/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  <w:p w:rsidR="00706F85" w:rsidRDefault="00706F85" w:rsidP="00F34D35">
            <w:pPr>
              <w:jc w:val="center"/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  <w:p w:rsidR="00706F85" w:rsidRDefault="00706F85" w:rsidP="00F34D35">
            <w:pPr>
              <w:jc w:val="center"/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  <w:p w:rsidR="00706F85" w:rsidRDefault="00706F85" w:rsidP="00F34D35">
            <w:pPr>
              <w:jc w:val="center"/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  <w:p w:rsidR="00706F85" w:rsidRDefault="00706F85" w:rsidP="00F34D35">
            <w:pPr>
              <w:jc w:val="center"/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  <w:p w:rsidR="00706F85" w:rsidRDefault="00706F85" w:rsidP="00F34D35">
            <w:pPr>
              <w:jc w:val="center"/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  <w:p w:rsidR="00706F85" w:rsidRPr="00C96DF2" w:rsidRDefault="00706F85" w:rsidP="00F34D35">
            <w:pPr>
              <w:jc w:val="center"/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</w:tc>
        <w:tc>
          <w:tcPr>
            <w:tcW w:w="10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63F4" w:rsidRPr="00C96DF2" w:rsidRDefault="003763F4" w:rsidP="00F34D35">
            <w:pPr>
              <w:jc w:val="center"/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</w:tc>
        <w:tc>
          <w:tcPr>
            <w:tcW w:w="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63F4" w:rsidRPr="00C96DF2" w:rsidRDefault="003763F4" w:rsidP="00F34D35">
            <w:pPr>
              <w:jc w:val="center"/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</w:tc>
        <w:tc>
          <w:tcPr>
            <w:tcW w:w="163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63F4" w:rsidRPr="00C96DF2" w:rsidRDefault="003763F4" w:rsidP="00F34D35">
            <w:pPr>
              <w:jc w:val="center"/>
              <w:rPr>
                <w:rFonts w:ascii="Arial" w:eastAsia="Arial Unicode MS" w:hAnsi="Arial" w:cs="Arial"/>
                <w:sz w:val="24"/>
                <w:szCs w:val="24"/>
                <w:lang w:val="es-PE"/>
              </w:rPr>
            </w:pPr>
          </w:p>
        </w:tc>
      </w:tr>
    </w:tbl>
    <w:p w:rsidR="00685AA7" w:rsidRPr="00706F85" w:rsidRDefault="00685AA7" w:rsidP="00903C06">
      <w:pPr>
        <w:pStyle w:val="Ttulo1"/>
        <w:rPr>
          <w:rFonts w:cs="Arial"/>
          <w:sz w:val="22"/>
          <w:szCs w:val="24"/>
        </w:rPr>
      </w:pPr>
      <w:bookmarkStart w:id="9" w:name="_Toc436203408"/>
      <w:bookmarkStart w:id="10" w:name="_Toc452813602"/>
      <w:bookmarkStart w:id="11" w:name="_Toc512930919"/>
      <w:bookmarkStart w:id="12" w:name="_Toc20715765"/>
      <w:r w:rsidRPr="00706F85">
        <w:rPr>
          <w:rFonts w:cs="Arial"/>
          <w:sz w:val="22"/>
          <w:szCs w:val="24"/>
        </w:rPr>
        <w:lastRenderedPageBreak/>
        <w:t>O</w:t>
      </w:r>
      <w:bookmarkEnd w:id="9"/>
      <w:bookmarkEnd w:id="10"/>
      <w:bookmarkEnd w:id="11"/>
      <w:bookmarkEnd w:id="12"/>
      <w:r w:rsidR="003B10A3" w:rsidRPr="00706F85">
        <w:rPr>
          <w:rFonts w:cs="Arial"/>
          <w:sz w:val="22"/>
          <w:szCs w:val="24"/>
        </w:rPr>
        <w:t>tros Requerimientos del Producto:</w:t>
      </w:r>
    </w:p>
    <w:p w:rsidR="00816C1B" w:rsidRPr="00C96DF2" w:rsidRDefault="00816C1B" w:rsidP="00047FCD">
      <w:pPr>
        <w:pStyle w:val="InfoBlue"/>
        <w:rPr>
          <w:rFonts w:ascii="Arial" w:hAnsi="Arial" w:cs="Arial"/>
          <w:sz w:val="24"/>
          <w:szCs w:val="24"/>
        </w:rPr>
      </w:pPr>
    </w:p>
    <w:tbl>
      <w:tblPr>
        <w:tblW w:w="10465" w:type="dxa"/>
        <w:tblInd w:w="-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063"/>
        <w:gridCol w:w="1275"/>
        <w:gridCol w:w="2127"/>
      </w:tblGrid>
      <w:tr w:rsidR="002B4085" w:rsidRPr="00C96DF2" w:rsidTr="004B387D">
        <w:tc>
          <w:tcPr>
            <w:tcW w:w="7063" w:type="dxa"/>
          </w:tcPr>
          <w:p w:rsidR="002B4085" w:rsidRPr="00706F85" w:rsidRDefault="00F52A70" w:rsidP="00685AA7">
            <w:pPr>
              <w:pStyle w:val="Textoindependiente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06F85">
              <w:rPr>
                <w:rFonts w:ascii="Arial" w:hAnsi="Arial" w:cs="Arial"/>
                <w:b/>
                <w:bCs/>
                <w:sz w:val="22"/>
                <w:szCs w:val="22"/>
              </w:rPr>
              <w:t>REQUERIMIENTOS</w:t>
            </w:r>
            <w:r w:rsidR="009B5A4C" w:rsidRPr="00706F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DEL PRODUCTO</w:t>
            </w:r>
          </w:p>
        </w:tc>
        <w:tc>
          <w:tcPr>
            <w:tcW w:w="1275" w:type="dxa"/>
          </w:tcPr>
          <w:p w:rsidR="002B4085" w:rsidRPr="00706F85" w:rsidRDefault="002B4085" w:rsidP="00F55FE1">
            <w:pPr>
              <w:pStyle w:val="Textoindependiente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06F85">
              <w:rPr>
                <w:rFonts w:ascii="Arial" w:hAnsi="Arial" w:cs="Arial"/>
                <w:b/>
                <w:bCs/>
                <w:sz w:val="22"/>
                <w:szCs w:val="22"/>
              </w:rPr>
              <w:t>Pri</w:t>
            </w:r>
            <w:r w:rsidR="00F55FE1" w:rsidRPr="00706F85">
              <w:rPr>
                <w:rFonts w:ascii="Arial" w:hAnsi="Arial" w:cs="Arial"/>
                <w:b/>
                <w:bCs/>
                <w:sz w:val="22"/>
                <w:szCs w:val="22"/>
              </w:rPr>
              <w:t>oridad</w:t>
            </w:r>
          </w:p>
        </w:tc>
        <w:tc>
          <w:tcPr>
            <w:tcW w:w="2127" w:type="dxa"/>
          </w:tcPr>
          <w:p w:rsidR="002B4085" w:rsidRPr="00706F85" w:rsidRDefault="004B387D" w:rsidP="00685AA7">
            <w:pPr>
              <w:pStyle w:val="Textoindependiente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06F85">
              <w:rPr>
                <w:rFonts w:ascii="Arial" w:hAnsi="Arial" w:cs="Arial"/>
                <w:b/>
                <w:bCs/>
                <w:sz w:val="22"/>
                <w:szCs w:val="22"/>
              </w:rPr>
              <w:t>Planificación de Lanzamiento</w:t>
            </w:r>
          </w:p>
        </w:tc>
      </w:tr>
      <w:tr w:rsidR="002B4085" w:rsidRPr="00C96DF2" w:rsidTr="0080648A">
        <w:trPr>
          <w:trHeight w:val="10538"/>
        </w:trPr>
        <w:tc>
          <w:tcPr>
            <w:tcW w:w="7063" w:type="dxa"/>
          </w:tcPr>
          <w:p w:rsidR="0024124B" w:rsidRPr="00706F85" w:rsidRDefault="00A9232D" w:rsidP="00E74B6A">
            <w:pPr>
              <w:pStyle w:val="Ttulo2"/>
              <w:rPr>
                <w:rFonts w:cs="Arial"/>
                <w:sz w:val="22"/>
                <w:szCs w:val="22"/>
              </w:rPr>
            </w:pPr>
            <w:r w:rsidRPr="00706F85">
              <w:rPr>
                <w:rFonts w:cs="Arial"/>
                <w:sz w:val="22"/>
                <w:szCs w:val="22"/>
              </w:rPr>
              <w:t>Requerimientos Funcionales</w:t>
            </w:r>
          </w:p>
          <w:p w:rsidR="00A9232D" w:rsidRPr="00706F85" w:rsidRDefault="00E74B6A" w:rsidP="008069FB">
            <w:pPr>
              <w:pStyle w:val="Textoindependiente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06F85">
              <w:rPr>
                <w:rFonts w:ascii="Arial" w:hAnsi="Arial" w:cs="Arial"/>
                <w:sz w:val="22"/>
                <w:szCs w:val="22"/>
                <w:lang w:val="es-ES_tradnl"/>
              </w:rPr>
              <w:t>Gesti</w:t>
            </w:r>
            <w:r w:rsidR="003D2784" w:rsidRPr="00706F85">
              <w:rPr>
                <w:rFonts w:ascii="Arial" w:hAnsi="Arial" w:cs="Arial"/>
                <w:sz w:val="22"/>
                <w:szCs w:val="22"/>
                <w:lang w:val="es-ES_tradnl"/>
              </w:rPr>
              <w:t>onar</w:t>
            </w:r>
            <w:r w:rsidRPr="00706F85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Socios</w:t>
            </w:r>
            <w:r w:rsidR="003D2784" w:rsidRPr="00706F85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  <w:p w:rsidR="003D2784" w:rsidRDefault="003D2784" w:rsidP="008069FB">
            <w:pPr>
              <w:pStyle w:val="Textoindependiente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06F85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Gestionar Categoría. </w:t>
            </w:r>
          </w:p>
          <w:p w:rsidR="00A230EE" w:rsidRPr="00A230EE" w:rsidRDefault="00A230EE" w:rsidP="00A230EE">
            <w:pPr>
              <w:pStyle w:val="Textoindependiente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Entregar Beneficios Mutuales.</w:t>
            </w:r>
            <w:bookmarkStart w:id="13" w:name="_GoBack"/>
            <w:bookmarkEnd w:id="13"/>
          </w:p>
          <w:p w:rsidR="003D2784" w:rsidRPr="00706F85" w:rsidRDefault="003D2784" w:rsidP="008069FB">
            <w:pPr>
              <w:pStyle w:val="Textoindependiente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06F85">
              <w:rPr>
                <w:rFonts w:ascii="Arial" w:hAnsi="Arial" w:cs="Arial"/>
                <w:sz w:val="22"/>
                <w:szCs w:val="22"/>
                <w:lang w:val="es-ES_tradnl"/>
              </w:rPr>
              <w:t>Gestionar Clientes.</w:t>
            </w:r>
          </w:p>
          <w:p w:rsidR="003D2784" w:rsidRPr="00706F85" w:rsidRDefault="003D2784" w:rsidP="008069FB">
            <w:pPr>
              <w:pStyle w:val="Textoindependiente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06F85">
              <w:rPr>
                <w:rFonts w:ascii="Arial" w:hAnsi="Arial" w:cs="Arial"/>
                <w:sz w:val="22"/>
                <w:szCs w:val="22"/>
                <w:lang w:val="es-ES_tradnl"/>
              </w:rPr>
              <w:t>Gestionar Aportes.</w:t>
            </w:r>
          </w:p>
          <w:p w:rsidR="003D2784" w:rsidRDefault="003D2784" w:rsidP="008069FB">
            <w:pPr>
              <w:pStyle w:val="Textoindependiente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06F85">
              <w:rPr>
                <w:rFonts w:ascii="Arial" w:hAnsi="Arial" w:cs="Arial"/>
                <w:sz w:val="22"/>
                <w:szCs w:val="22"/>
                <w:lang w:val="es-ES_tradnl"/>
              </w:rPr>
              <w:t>Gestionar Alquiler de Ambientes.</w:t>
            </w:r>
          </w:p>
          <w:p w:rsidR="00A21A2A" w:rsidRPr="00706F85" w:rsidRDefault="00A21A2A" w:rsidP="00A21A2A">
            <w:pPr>
              <w:pStyle w:val="Ttulo2"/>
              <w:rPr>
                <w:rFonts w:cs="Arial"/>
                <w:sz w:val="22"/>
                <w:szCs w:val="22"/>
                <w:lang w:val="es-ES_tradnl"/>
              </w:rPr>
            </w:pPr>
            <w:r w:rsidRPr="00706F85">
              <w:rPr>
                <w:rFonts w:cs="Arial"/>
                <w:sz w:val="22"/>
                <w:szCs w:val="22"/>
                <w:lang w:val="es-ES_tradnl"/>
              </w:rPr>
              <w:t>Requerimientos No Funcionales</w:t>
            </w:r>
          </w:p>
          <w:p w:rsidR="00A21A2A" w:rsidRPr="00706F85" w:rsidRDefault="00A21A2A" w:rsidP="00A21A2A">
            <w:pPr>
              <w:pStyle w:val="Ttulo3"/>
              <w:rPr>
                <w:rFonts w:cs="Arial"/>
                <w:b/>
                <w:i w:val="0"/>
                <w:sz w:val="22"/>
                <w:szCs w:val="22"/>
                <w:lang w:val="es-ES_tradnl"/>
              </w:rPr>
            </w:pPr>
            <w:r w:rsidRPr="00706F85">
              <w:rPr>
                <w:rFonts w:cs="Arial"/>
                <w:b/>
                <w:i w:val="0"/>
                <w:sz w:val="22"/>
                <w:szCs w:val="22"/>
                <w:lang w:val="es-ES_tradnl"/>
              </w:rPr>
              <w:t>De Rendimiento</w:t>
            </w:r>
          </w:p>
          <w:p w:rsidR="00A21A2A" w:rsidRPr="00706F85" w:rsidRDefault="00A21A2A" w:rsidP="008069FB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06F85">
              <w:rPr>
                <w:rFonts w:ascii="Arial" w:hAnsi="Arial" w:cs="Arial"/>
                <w:sz w:val="22"/>
                <w:szCs w:val="22"/>
                <w:lang w:val="es-ES_tradnl"/>
              </w:rPr>
              <w:t>El software debe ser eficiente en cuanto al tiempo de respuesta.</w:t>
            </w:r>
          </w:p>
          <w:p w:rsidR="00A21A2A" w:rsidRPr="00706F85" w:rsidRDefault="00A21A2A" w:rsidP="008069FB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06F85">
              <w:rPr>
                <w:rFonts w:ascii="Arial" w:hAnsi="Arial" w:cs="Arial"/>
                <w:sz w:val="22"/>
                <w:szCs w:val="22"/>
                <w:lang w:val="es-ES_tradnl"/>
              </w:rPr>
              <w:t>El software debe mostrar los mensajes correspondientes cuando una acción se ha efectuado satisfactoriamente.</w:t>
            </w:r>
          </w:p>
          <w:p w:rsidR="00A21A2A" w:rsidRPr="00706F85" w:rsidRDefault="00A21A2A" w:rsidP="00A21A2A">
            <w:pPr>
              <w:pStyle w:val="Ttulo3"/>
              <w:rPr>
                <w:rFonts w:cs="Arial"/>
                <w:b/>
                <w:i w:val="0"/>
                <w:sz w:val="22"/>
                <w:szCs w:val="22"/>
                <w:lang w:val="es-ES_tradnl"/>
              </w:rPr>
            </w:pPr>
            <w:r w:rsidRPr="00706F85">
              <w:rPr>
                <w:rFonts w:cs="Arial"/>
                <w:b/>
                <w:i w:val="0"/>
                <w:sz w:val="22"/>
                <w:szCs w:val="22"/>
                <w:lang w:val="es-ES_tradnl"/>
              </w:rPr>
              <w:t>De Seguridad y Privacidad</w:t>
            </w:r>
          </w:p>
          <w:p w:rsidR="00A21A2A" w:rsidRPr="00706F85" w:rsidRDefault="00A21A2A" w:rsidP="008069FB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06F85">
              <w:rPr>
                <w:rFonts w:ascii="Arial" w:hAnsi="Arial" w:cs="Arial"/>
                <w:sz w:val="22"/>
                <w:szCs w:val="22"/>
                <w:lang w:val="es-ES_tradnl"/>
              </w:rPr>
              <w:t>Se debe permitir el acceso al sistema, previa identificación del usuario.</w:t>
            </w:r>
          </w:p>
          <w:p w:rsidR="00DA4EF8" w:rsidRPr="00706F85" w:rsidRDefault="004B387D" w:rsidP="008069FB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06F85">
              <w:rPr>
                <w:rFonts w:ascii="Arial" w:hAnsi="Arial" w:cs="Arial"/>
                <w:sz w:val="22"/>
                <w:szCs w:val="22"/>
                <w:lang w:val="es-ES_tradnl"/>
              </w:rPr>
              <w:t>Se debe restringir las opciones del Menú Principal, de acuerdo a su rol dentro del sistema.</w:t>
            </w:r>
          </w:p>
          <w:p w:rsidR="00A21A2A" w:rsidRPr="00706F85" w:rsidRDefault="00DA4EF8" w:rsidP="00DA4EF8">
            <w:pPr>
              <w:pStyle w:val="Ttulo3"/>
              <w:rPr>
                <w:rFonts w:cs="Arial"/>
                <w:b/>
                <w:i w:val="0"/>
                <w:sz w:val="22"/>
                <w:szCs w:val="22"/>
                <w:lang w:val="es-PE"/>
              </w:rPr>
            </w:pPr>
            <w:r w:rsidRPr="00706F85">
              <w:rPr>
                <w:rFonts w:cs="Arial"/>
                <w:b/>
                <w:i w:val="0"/>
                <w:sz w:val="22"/>
                <w:szCs w:val="22"/>
                <w:lang w:val="es-PE"/>
              </w:rPr>
              <w:t>De Hardware</w:t>
            </w:r>
          </w:p>
          <w:p w:rsidR="00DA4EF8" w:rsidRPr="00706F85" w:rsidRDefault="00DA4EF8" w:rsidP="008069FB">
            <w:pPr>
              <w:pStyle w:val="Prrafodelista"/>
              <w:numPr>
                <w:ilvl w:val="0"/>
                <w:numId w:val="11"/>
              </w:numPr>
              <w:tabs>
                <w:tab w:val="left" w:pos="1005"/>
              </w:tabs>
              <w:rPr>
                <w:rFonts w:ascii="Arial" w:hAnsi="Arial" w:cs="Arial"/>
                <w:sz w:val="22"/>
                <w:szCs w:val="22"/>
              </w:rPr>
            </w:pPr>
            <w:r w:rsidRPr="00706F85">
              <w:rPr>
                <w:rFonts w:ascii="Arial" w:hAnsi="Arial" w:cs="Arial"/>
                <w:sz w:val="22"/>
                <w:szCs w:val="22"/>
              </w:rPr>
              <w:t>Se debe disponer de una Red LAN.</w:t>
            </w:r>
          </w:p>
          <w:p w:rsidR="00DA4EF8" w:rsidRPr="00706F85" w:rsidRDefault="00DA4EF8" w:rsidP="008069FB">
            <w:pPr>
              <w:pStyle w:val="Prrafodelista"/>
              <w:numPr>
                <w:ilvl w:val="0"/>
                <w:numId w:val="11"/>
              </w:numPr>
              <w:tabs>
                <w:tab w:val="left" w:pos="1005"/>
              </w:tabs>
              <w:rPr>
                <w:rFonts w:ascii="Arial" w:hAnsi="Arial" w:cs="Arial"/>
                <w:sz w:val="22"/>
                <w:szCs w:val="22"/>
              </w:rPr>
            </w:pPr>
            <w:r w:rsidRPr="00706F85">
              <w:rPr>
                <w:rFonts w:ascii="Arial" w:hAnsi="Arial" w:cs="Arial"/>
                <w:sz w:val="22"/>
                <w:szCs w:val="22"/>
              </w:rPr>
              <w:t>Acceso a Internet.</w:t>
            </w:r>
          </w:p>
          <w:p w:rsidR="00DA4EF8" w:rsidRPr="00706F85" w:rsidRDefault="00DA4EF8" w:rsidP="008069FB">
            <w:pPr>
              <w:pStyle w:val="Prrafodelista"/>
              <w:numPr>
                <w:ilvl w:val="0"/>
                <w:numId w:val="11"/>
              </w:numPr>
              <w:tabs>
                <w:tab w:val="left" w:pos="1005"/>
              </w:tabs>
              <w:rPr>
                <w:rFonts w:ascii="Arial" w:hAnsi="Arial" w:cs="Arial"/>
                <w:sz w:val="22"/>
                <w:szCs w:val="22"/>
              </w:rPr>
            </w:pPr>
            <w:r w:rsidRPr="00706F85">
              <w:rPr>
                <w:rFonts w:ascii="Arial" w:hAnsi="Arial" w:cs="Arial"/>
                <w:sz w:val="22"/>
                <w:szCs w:val="22"/>
              </w:rPr>
              <w:t>Procesador Pentium IV</w:t>
            </w:r>
          </w:p>
          <w:p w:rsidR="00DA4EF8" w:rsidRPr="00706F85" w:rsidRDefault="00DA4EF8" w:rsidP="008069FB">
            <w:pPr>
              <w:pStyle w:val="Prrafodelista"/>
              <w:numPr>
                <w:ilvl w:val="0"/>
                <w:numId w:val="11"/>
              </w:numPr>
              <w:tabs>
                <w:tab w:val="left" w:pos="1005"/>
              </w:tabs>
              <w:rPr>
                <w:rFonts w:ascii="Arial" w:hAnsi="Arial" w:cs="Arial"/>
                <w:sz w:val="22"/>
                <w:szCs w:val="22"/>
              </w:rPr>
            </w:pPr>
            <w:r w:rsidRPr="00706F85">
              <w:rPr>
                <w:rFonts w:ascii="Arial" w:hAnsi="Arial" w:cs="Arial"/>
                <w:sz w:val="22"/>
                <w:szCs w:val="22"/>
              </w:rPr>
              <w:t>Tarjeta de Red.</w:t>
            </w:r>
          </w:p>
          <w:p w:rsidR="00DA4EF8" w:rsidRPr="00706F85" w:rsidRDefault="00DA4EF8" w:rsidP="00DA4EF8">
            <w:pPr>
              <w:pStyle w:val="Ttulo3"/>
              <w:rPr>
                <w:rFonts w:cs="Arial"/>
                <w:b/>
                <w:i w:val="0"/>
                <w:sz w:val="22"/>
                <w:szCs w:val="22"/>
              </w:rPr>
            </w:pPr>
            <w:r w:rsidRPr="00706F85">
              <w:rPr>
                <w:rFonts w:cs="Arial"/>
                <w:b/>
                <w:i w:val="0"/>
                <w:sz w:val="22"/>
                <w:szCs w:val="22"/>
              </w:rPr>
              <w:t>Requerimientos para el Desarrollo</w:t>
            </w:r>
          </w:p>
          <w:p w:rsidR="00DA4EF8" w:rsidRPr="00706F85" w:rsidRDefault="006F35E9" w:rsidP="008069FB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 w:rsidRPr="00706F85">
              <w:rPr>
                <w:rFonts w:ascii="Arial" w:hAnsi="Arial" w:cs="Arial"/>
                <w:sz w:val="22"/>
                <w:szCs w:val="22"/>
              </w:rPr>
              <w:t>Internet Explorer</w:t>
            </w:r>
          </w:p>
          <w:p w:rsidR="006F35E9" w:rsidRPr="00706F85" w:rsidRDefault="006F35E9" w:rsidP="008069FB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 w:rsidRPr="00706F85">
              <w:rPr>
                <w:rFonts w:ascii="Arial" w:hAnsi="Arial" w:cs="Arial"/>
                <w:sz w:val="22"/>
                <w:szCs w:val="22"/>
              </w:rPr>
              <w:t>Gestor de Base de Datos MySQL.</w:t>
            </w:r>
          </w:p>
          <w:p w:rsidR="00FC0BB4" w:rsidRPr="00706F85" w:rsidRDefault="00FC0BB4" w:rsidP="008069FB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 w:rsidRPr="00706F85">
              <w:rPr>
                <w:rFonts w:ascii="Arial" w:hAnsi="Arial" w:cs="Arial"/>
                <w:sz w:val="22"/>
                <w:szCs w:val="22"/>
              </w:rPr>
              <w:t xml:space="preserve">Phpstorm como entorno de programación </w:t>
            </w:r>
          </w:p>
          <w:p w:rsidR="00FC0BB4" w:rsidRPr="00706F85" w:rsidRDefault="00FC0BB4" w:rsidP="008069FB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 w:rsidRPr="00706F85">
              <w:rPr>
                <w:rFonts w:ascii="Arial" w:hAnsi="Arial" w:cs="Arial"/>
                <w:sz w:val="22"/>
                <w:szCs w:val="22"/>
              </w:rPr>
              <w:t>Justinmind para la elaboración de los Prototipos del Sistema.</w:t>
            </w:r>
          </w:p>
          <w:p w:rsidR="005F0FE1" w:rsidRPr="00706F85" w:rsidRDefault="00FC0BB4" w:rsidP="008069FB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 w:rsidRPr="00706F85">
              <w:rPr>
                <w:rFonts w:ascii="Arial" w:hAnsi="Arial" w:cs="Arial"/>
                <w:sz w:val="22"/>
                <w:szCs w:val="22"/>
              </w:rPr>
              <w:t>XAMPP como servidor local, en la fase de desarrollo.</w:t>
            </w:r>
          </w:p>
        </w:tc>
        <w:tc>
          <w:tcPr>
            <w:tcW w:w="1275" w:type="dxa"/>
          </w:tcPr>
          <w:p w:rsidR="002B4085" w:rsidRPr="00706F85" w:rsidRDefault="002B4085" w:rsidP="00685AA7">
            <w:pPr>
              <w:pStyle w:val="Textoindependiente"/>
              <w:ind w:left="0"/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E92C93" w:rsidRPr="00706F85" w:rsidRDefault="00E92C93" w:rsidP="00685AA7">
            <w:pPr>
              <w:pStyle w:val="Textoindependiente"/>
              <w:ind w:left="0"/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57697B" w:rsidRPr="00706F85" w:rsidRDefault="0079247B" w:rsidP="00685AA7">
            <w:pPr>
              <w:pStyle w:val="Textoindependiente"/>
              <w:ind w:left="0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706F85">
              <w:rPr>
                <w:rFonts w:ascii="Arial" w:hAnsi="Arial" w:cs="Arial"/>
                <w:sz w:val="22"/>
                <w:szCs w:val="22"/>
                <w:lang w:val="es-PE"/>
              </w:rPr>
              <w:t>Alta</w:t>
            </w:r>
          </w:p>
          <w:p w:rsidR="0057697B" w:rsidRPr="00706F85" w:rsidRDefault="0057697B" w:rsidP="0057697B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57697B" w:rsidRPr="00706F85" w:rsidRDefault="0057697B" w:rsidP="0057697B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57697B" w:rsidRPr="00706F85" w:rsidRDefault="0057697B" w:rsidP="0057697B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57697B" w:rsidRPr="00706F85" w:rsidRDefault="0057697B" w:rsidP="0057697B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57697B" w:rsidRPr="00706F85" w:rsidRDefault="0057697B" w:rsidP="0057697B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57697B" w:rsidRPr="00706F85" w:rsidRDefault="0057697B" w:rsidP="0057697B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57697B" w:rsidRPr="00706F85" w:rsidRDefault="0057697B" w:rsidP="0057697B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57697B" w:rsidRPr="00706F85" w:rsidRDefault="0057697B" w:rsidP="0057697B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4B387D" w:rsidRPr="00706F85" w:rsidRDefault="004B387D" w:rsidP="0057697B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E92C93" w:rsidRPr="00706F85" w:rsidRDefault="00E92C93" w:rsidP="0057697B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E92C93" w:rsidRPr="00706F85" w:rsidRDefault="00E92C93" w:rsidP="0057697B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E92C93" w:rsidRPr="00706F85" w:rsidRDefault="00E92C93" w:rsidP="0057697B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E92C93" w:rsidRPr="00706F85" w:rsidRDefault="00E92C93" w:rsidP="0057697B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E92C93" w:rsidRPr="00706F85" w:rsidRDefault="00E92C93" w:rsidP="0057697B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E92C93" w:rsidRPr="00706F85" w:rsidRDefault="00E92C93" w:rsidP="0057697B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80648A" w:rsidRPr="00706F85" w:rsidRDefault="0080648A" w:rsidP="0057697B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57697B" w:rsidRPr="00706F85" w:rsidRDefault="0057697B" w:rsidP="0057697B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706F85">
              <w:rPr>
                <w:rFonts w:ascii="Arial" w:hAnsi="Arial" w:cs="Arial"/>
                <w:sz w:val="22"/>
                <w:szCs w:val="22"/>
                <w:lang w:val="es-PE"/>
              </w:rPr>
              <w:t xml:space="preserve">Alta </w:t>
            </w:r>
          </w:p>
          <w:p w:rsidR="0057697B" w:rsidRPr="00706F85" w:rsidRDefault="0057697B" w:rsidP="0057697B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57697B" w:rsidRPr="00706F85" w:rsidRDefault="0057697B" w:rsidP="0057697B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57697B" w:rsidRPr="00706F85" w:rsidRDefault="0057697B" w:rsidP="0057697B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57697B" w:rsidRPr="00706F85" w:rsidRDefault="0057697B" w:rsidP="0057697B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57697B" w:rsidRPr="00706F85" w:rsidRDefault="0057697B" w:rsidP="0057697B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57697B" w:rsidRPr="00706F85" w:rsidRDefault="0057697B" w:rsidP="0057697B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57697B" w:rsidRPr="00706F85" w:rsidRDefault="0057697B" w:rsidP="0057697B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57697B" w:rsidRPr="00706F85" w:rsidRDefault="0057697B" w:rsidP="0057697B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57697B" w:rsidRPr="00706F85" w:rsidRDefault="0057697B" w:rsidP="0057697B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57697B" w:rsidRPr="00706F85" w:rsidRDefault="0057697B" w:rsidP="0057697B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57697B" w:rsidRPr="00706F85" w:rsidRDefault="0057697B" w:rsidP="0057697B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57697B" w:rsidRPr="00706F85" w:rsidRDefault="0057697B" w:rsidP="0057697B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57697B" w:rsidRPr="00706F85" w:rsidRDefault="0057697B" w:rsidP="0057697B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57697B" w:rsidRPr="00706F85" w:rsidRDefault="0057697B" w:rsidP="0057697B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57697B" w:rsidRPr="00706F85" w:rsidRDefault="0057697B" w:rsidP="0057697B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57697B" w:rsidRPr="00706F85" w:rsidRDefault="0057697B" w:rsidP="0057697B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57697B" w:rsidRPr="00706F85" w:rsidRDefault="0057697B" w:rsidP="0057697B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57697B" w:rsidRPr="00706F85" w:rsidRDefault="0057697B" w:rsidP="0057697B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F52A70" w:rsidRPr="00706F85" w:rsidRDefault="00F52A70" w:rsidP="0057697B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</w:p>
        </w:tc>
        <w:tc>
          <w:tcPr>
            <w:tcW w:w="2127" w:type="dxa"/>
          </w:tcPr>
          <w:p w:rsidR="002B4085" w:rsidRPr="00706F85" w:rsidRDefault="004B387D" w:rsidP="00685AA7">
            <w:pPr>
              <w:pStyle w:val="Textoindependiente"/>
              <w:ind w:left="0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706F85">
              <w:rPr>
                <w:rFonts w:ascii="Arial" w:hAnsi="Arial" w:cs="Arial"/>
                <w:sz w:val="22"/>
                <w:szCs w:val="22"/>
                <w:lang w:val="es-PE"/>
              </w:rPr>
              <w:t xml:space="preserve">                </w:t>
            </w:r>
          </w:p>
          <w:p w:rsidR="00134B2E" w:rsidRPr="00706F85" w:rsidRDefault="00DA4EF8" w:rsidP="00685AA7">
            <w:pPr>
              <w:pStyle w:val="Textoindependiente"/>
              <w:ind w:left="0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706F85">
              <w:rPr>
                <w:rFonts w:ascii="Arial" w:hAnsi="Arial" w:cs="Arial"/>
                <w:sz w:val="22"/>
                <w:szCs w:val="22"/>
                <w:lang w:val="es-PE"/>
              </w:rPr>
              <w:t xml:space="preserve">            1</w:t>
            </w:r>
          </w:p>
          <w:p w:rsidR="00134B2E" w:rsidRPr="00706F85" w:rsidRDefault="00134B2E" w:rsidP="00685AA7">
            <w:pPr>
              <w:pStyle w:val="Textoindependiente"/>
              <w:ind w:left="0"/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134B2E" w:rsidRPr="00706F85" w:rsidRDefault="00134B2E" w:rsidP="00685AA7">
            <w:pPr>
              <w:pStyle w:val="Textoindependiente"/>
              <w:ind w:left="0"/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134B2E" w:rsidRPr="00706F85" w:rsidRDefault="00134B2E" w:rsidP="00685AA7">
            <w:pPr>
              <w:pStyle w:val="Textoindependiente"/>
              <w:ind w:left="0"/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134B2E" w:rsidRPr="00706F85" w:rsidRDefault="00134B2E" w:rsidP="00685AA7">
            <w:pPr>
              <w:pStyle w:val="Textoindependiente"/>
              <w:ind w:left="0"/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134B2E" w:rsidRPr="00706F85" w:rsidRDefault="00134B2E" w:rsidP="00685AA7">
            <w:pPr>
              <w:pStyle w:val="Textoindependiente"/>
              <w:ind w:left="0"/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134B2E" w:rsidRPr="00706F85" w:rsidRDefault="004B387D" w:rsidP="00685AA7">
            <w:pPr>
              <w:pStyle w:val="Textoindependiente"/>
              <w:ind w:left="0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706F85">
              <w:rPr>
                <w:rFonts w:ascii="Arial" w:hAnsi="Arial" w:cs="Arial"/>
                <w:sz w:val="22"/>
                <w:szCs w:val="22"/>
                <w:lang w:val="es-PE"/>
              </w:rPr>
              <w:t xml:space="preserve">                  </w:t>
            </w:r>
          </w:p>
          <w:p w:rsidR="00666C7C" w:rsidRPr="00706F85" w:rsidRDefault="00E92C93" w:rsidP="00685AA7">
            <w:pPr>
              <w:pStyle w:val="Textoindependiente"/>
              <w:ind w:left="0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706F85">
              <w:rPr>
                <w:rFonts w:ascii="Arial" w:hAnsi="Arial" w:cs="Arial"/>
                <w:sz w:val="22"/>
                <w:szCs w:val="22"/>
                <w:lang w:val="es-PE"/>
              </w:rPr>
              <w:t xml:space="preserve">            </w:t>
            </w:r>
          </w:p>
          <w:p w:rsidR="00666C7C" w:rsidRPr="00706F85" w:rsidRDefault="00666C7C" w:rsidP="00666C7C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666C7C" w:rsidRPr="00706F85" w:rsidRDefault="00666C7C" w:rsidP="00666C7C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666C7C" w:rsidRPr="00706F85" w:rsidRDefault="00666C7C" w:rsidP="00666C7C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666C7C" w:rsidRPr="00706F85" w:rsidRDefault="00666C7C" w:rsidP="00666C7C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666C7C" w:rsidRPr="00706F85" w:rsidRDefault="00666C7C" w:rsidP="00666C7C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666C7C" w:rsidRPr="00706F85" w:rsidRDefault="00666C7C" w:rsidP="00666C7C">
            <w:pPr>
              <w:ind w:firstLine="720"/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666C7C" w:rsidRPr="00706F85" w:rsidRDefault="00666C7C" w:rsidP="00666C7C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666C7C" w:rsidRPr="00706F85" w:rsidRDefault="00DA4EF8" w:rsidP="00666C7C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706F85">
              <w:rPr>
                <w:rFonts w:ascii="Arial" w:hAnsi="Arial" w:cs="Arial"/>
                <w:sz w:val="22"/>
                <w:szCs w:val="22"/>
                <w:lang w:val="es-PE"/>
              </w:rPr>
              <w:t xml:space="preserve">             1 </w:t>
            </w:r>
          </w:p>
          <w:p w:rsidR="00666C7C" w:rsidRPr="00706F85" w:rsidRDefault="00666C7C" w:rsidP="00666C7C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666C7C" w:rsidRPr="00706F85" w:rsidRDefault="00666C7C" w:rsidP="00666C7C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666C7C" w:rsidRPr="00706F85" w:rsidRDefault="00666C7C" w:rsidP="00666C7C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666C7C" w:rsidRPr="00706F85" w:rsidRDefault="00666C7C" w:rsidP="00666C7C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666C7C" w:rsidRPr="00706F85" w:rsidRDefault="00666C7C" w:rsidP="00666C7C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666C7C" w:rsidRPr="00706F85" w:rsidRDefault="00666C7C" w:rsidP="00666C7C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666C7C" w:rsidRPr="00706F85" w:rsidRDefault="00666C7C" w:rsidP="00666C7C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666C7C" w:rsidRPr="00706F85" w:rsidRDefault="00666C7C" w:rsidP="00666C7C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666C7C" w:rsidRPr="00706F85" w:rsidRDefault="00666C7C" w:rsidP="00666C7C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134B2E" w:rsidRPr="00706F85" w:rsidRDefault="00134B2E" w:rsidP="00666C7C">
            <w:pPr>
              <w:ind w:firstLine="720"/>
              <w:rPr>
                <w:rFonts w:ascii="Arial" w:hAnsi="Arial" w:cs="Arial"/>
                <w:sz w:val="22"/>
                <w:szCs w:val="22"/>
                <w:lang w:val="es-PE"/>
              </w:rPr>
            </w:pPr>
          </w:p>
        </w:tc>
      </w:tr>
    </w:tbl>
    <w:p w:rsidR="002B4085" w:rsidRPr="00C96DF2" w:rsidRDefault="002B4085" w:rsidP="00816C1B">
      <w:pPr>
        <w:pStyle w:val="Textoindependiente"/>
        <w:ind w:left="0"/>
        <w:rPr>
          <w:rFonts w:ascii="Arial" w:hAnsi="Arial" w:cs="Arial"/>
          <w:sz w:val="24"/>
          <w:szCs w:val="24"/>
          <w:lang w:val="es-PE"/>
        </w:rPr>
      </w:pPr>
    </w:p>
    <w:sectPr w:rsidR="002B4085" w:rsidRPr="00C96DF2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32A" w:rsidRDefault="0077632A">
      <w:pPr>
        <w:spacing w:line="240" w:lineRule="auto"/>
      </w:pPr>
      <w:r>
        <w:separator/>
      </w:r>
    </w:p>
  </w:endnote>
  <w:endnote w:type="continuationSeparator" w:id="0">
    <w:p w:rsidR="0077632A" w:rsidRDefault="007763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r w:rsidR="0077632A">
            <w:fldChar w:fldCharType="begin"/>
          </w:r>
          <w:r w:rsidR="0077632A">
            <w:instrText xml:space="preserve"> DOCPROPERTY "Company"  \* MERGEFORMAT </w:instrText>
          </w:r>
          <w:r w:rsidR="0077632A">
            <w:fldChar w:fldCharType="separate"/>
          </w:r>
          <w:r w:rsidR="00DE6BC4">
            <w:t>&lt;Company Name&gt;</w:t>
          </w:r>
          <w:r w:rsidR="0077632A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77F25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230EE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32A" w:rsidRDefault="0077632A">
      <w:pPr>
        <w:spacing w:line="240" w:lineRule="auto"/>
      </w:pPr>
      <w:r>
        <w:separator/>
      </w:r>
    </w:p>
  </w:footnote>
  <w:footnote w:type="continuationSeparator" w:id="0">
    <w:p w:rsidR="0077632A" w:rsidRDefault="007763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:rsidTr="007835DB">
      <w:tc>
        <w:tcPr>
          <w:tcW w:w="6379" w:type="dxa"/>
        </w:tcPr>
        <w:p w:rsidR="00685AA7" w:rsidRDefault="004B1012">
          <w:r>
            <w:rPr>
              <w:b/>
            </w:rPr>
            <w:t>Sistema Gestor SAMOC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 w:rsidTr="007835DB">
      <w:tc>
        <w:tcPr>
          <w:tcW w:w="6379" w:type="dxa"/>
        </w:tcPr>
        <w:p w:rsidR="00685AA7" w:rsidRDefault="00422641">
          <w:r>
            <w:t xml:space="preserve">Documento de </w:t>
          </w:r>
          <w:fldSimple w:instr=" TITLE  \* MERGEFORMAT ">
            <w:r w:rsidR="001812DD">
              <w:t>Visió</w:t>
            </w:r>
            <w:r w:rsidR="00DE6BC4">
              <w:t>n</w:t>
            </w:r>
          </w:fldSimple>
        </w:p>
      </w:tc>
      <w:tc>
        <w:tcPr>
          <w:tcW w:w="3179" w:type="dxa"/>
        </w:tcPr>
        <w:p w:rsidR="00685AA7" w:rsidRDefault="004B1012">
          <w:r>
            <w:t xml:space="preserve">  Date:  &lt;17/04/2015</w:t>
          </w:r>
          <w:r w:rsidR="00685AA7">
            <w:t>&gt;</w:t>
          </w:r>
        </w:p>
      </w:tc>
    </w:tr>
  </w:tbl>
  <w:p w:rsidR="00685AA7" w:rsidRDefault="00685AA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6FB6F91E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0014173"/>
    <w:multiLevelType w:val="hybridMultilevel"/>
    <w:tmpl w:val="3F983E58"/>
    <w:lvl w:ilvl="0" w:tplc="28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>
    <w:nsid w:val="20BA393A"/>
    <w:multiLevelType w:val="hybridMultilevel"/>
    <w:tmpl w:val="6ED0A42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E843C1"/>
    <w:multiLevelType w:val="hybridMultilevel"/>
    <w:tmpl w:val="0F72F02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1D7044"/>
    <w:multiLevelType w:val="hybridMultilevel"/>
    <w:tmpl w:val="42F87C4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33564A"/>
    <w:multiLevelType w:val="hybridMultilevel"/>
    <w:tmpl w:val="390255AE"/>
    <w:lvl w:ilvl="0" w:tplc="280A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6">
    <w:nsid w:val="43432F93"/>
    <w:multiLevelType w:val="hybridMultilevel"/>
    <w:tmpl w:val="9FF88908"/>
    <w:lvl w:ilvl="0" w:tplc="28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4E002197"/>
    <w:multiLevelType w:val="multilevel"/>
    <w:tmpl w:val="BE0439B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4EC63DBF"/>
    <w:multiLevelType w:val="hybridMultilevel"/>
    <w:tmpl w:val="3316581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6F7EF2"/>
    <w:multiLevelType w:val="hybridMultilevel"/>
    <w:tmpl w:val="CAC6BF3E"/>
    <w:lvl w:ilvl="0" w:tplc="010EE5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3B340D"/>
    <w:multiLevelType w:val="hybridMultilevel"/>
    <w:tmpl w:val="7BD8A180"/>
    <w:lvl w:ilvl="0" w:tplc="720C95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D674FF"/>
    <w:multiLevelType w:val="hybridMultilevel"/>
    <w:tmpl w:val="75EC435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7750BD"/>
    <w:multiLevelType w:val="hybridMultilevel"/>
    <w:tmpl w:val="3EEE9FE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202BDF"/>
    <w:multiLevelType w:val="hybridMultilevel"/>
    <w:tmpl w:val="EB18AC78"/>
    <w:lvl w:ilvl="0" w:tplc="280A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1" w:hanging="360"/>
      </w:pPr>
    </w:lvl>
    <w:lvl w:ilvl="2" w:tplc="280A001B" w:tentative="1">
      <w:start w:val="1"/>
      <w:numFmt w:val="lowerRoman"/>
      <w:lvlText w:val="%3."/>
      <w:lvlJc w:val="right"/>
      <w:pPr>
        <w:ind w:left="1941" w:hanging="180"/>
      </w:pPr>
    </w:lvl>
    <w:lvl w:ilvl="3" w:tplc="280A000F" w:tentative="1">
      <w:start w:val="1"/>
      <w:numFmt w:val="decimal"/>
      <w:lvlText w:val="%4."/>
      <w:lvlJc w:val="left"/>
      <w:pPr>
        <w:ind w:left="2661" w:hanging="360"/>
      </w:pPr>
    </w:lvl>
    <w:lvl w:ilvl="4" w:tplc="280A0019" w:tentative="1">
      <w:start w:val="1"/>
      <w:numFmt w:val="lowerLetter"/>
      <w:lvlText w:val="%5."/>
      <w:lvlJc w:val="left"/>
      <w:pPr>
        <w:ind w:left="3381" w:hanging="360"/>
      </w:pPr>
    </w:lvl>
    <w:lvl w:ilvl="5" w:tplc="280A001B" w:tentative="1">
      <w:start w:val="1"/>
      <w:numFmt w:val="lowerRoman"/>
      <w:lvlText w:val="%6."/>
      <w:lvlJc w:val="right"/>
      <w:pPr>
        <w:ind w:left="4101" w:hanging="180"/>
      </w:pPr>
    </w:lvl>
    <w:lvl w:ilvl="6" w:tplc="280A000F" w:tentative="1">
      <w:start w:val="1"/>
      <w:numFmt w:val="decimal"/>
      <w:lvlText w:val="%7."/>
      <w:lvlJc w:val="left"/>
      <w:pPr>
        <w:ind w:left="4821" w:hanging="360"/>
      </w:pPr>
    </w:lvl>
    <w:lvl w:ilvl="7" w:tplc="280A0019" w:tentative="1">
      <w:start w:val="1"/>
      <w:numFmt w:val="lowerLetter"/>
      <w:lvlText w:val="%8."/>
      <w:lvlJc w:val="left"/>
      <w:pPr>
        <w:ind w:left="5541" w:hanging="360"/>
      </w:pPr>
    </w:lvl>
    <w:lvl w:ilvl="8" w:tplc="280A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12"/>
  </w:num>
  <w:num w:numId="5">
    <w:abstractNumId w:val="4"/>
  </w:num>
  <w:num w:numId="6">
    <w:abstractNumId w:val="8"/>
  </w:num>
  <w:num w:numId="7">
    <w:abstractNumId w:val="11"/>
  </w:num>
  <w:num w:numId="8">
    <w:abstractNumId w:val="2"/>
  </w:num>
  <w:num w:numId="9">
    <w:abstractNumId w:val="5"/>
  </w:num>
  <w:num w:numId="10">
    <w:abstractNumId w:val="3"/>
  </w:num>
  <w:num w:numId="11">
    <w:abstractNumId w:val="6"/>
  </w:num>
  <w:num w:numId="12">
    <w:abstractNumId w:val="1"/>
  </w:num>
  <w:num w:numId="13">
    <w:abstractNumId w:val="13"/>
  </w:num>
  <w:num w:numId="14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12"/>
    <w:rsid w:val="00014971"/>
    <w:rsid w:val="00015FFA"/>
    <w:rsid w:val="00030F4B"/>
    <w:rsid w:val="00033AE8"/>
    <w:rsid w:val="00037DB6"/>
    <w:rsid w:val="00041EB4"/>
    <w:rsid w:val="0004395C"/>
    <w:rsid w:val="00047FCD"/>
    <w:rsid w:val="00054212"/>
    <w:rsid w:val="00064A84"/>
    <w:rsid w:val="00070811"/>
    <w:rsid w:val="00081AC7"/>
    <w:rsid w:val="00082E25"/>
    <w:rsid w:val="00085A68"/>
    <w:rsid w:val="000A1CEA"/>
    <w:rsid w:val="000B2AD8"/>
    <w:rsid w:val="000B3374"/>
    <w:rsid w:val="000C674C"/>
    <w:rsid w:val="000E77C2"/>
    <w:rsid w:val="000F247E"/>
    <w:rsid w:val="001048DB"/>
    <w:rsid w:val="00106B37"/>
    <w:rsid w:val="0013451A"/>
    <w:rsid w:val="00134B2E"/>
    <w:rsid w:val="00142035"/>
    <w:rsid w:val="00170DF3"/>
    <w:rsid w:val="00172C2C"/>
    <w:rsid w:val="0017581D"/>
    <w:rsid w:val="001812DD"/>
    <w:rsid w:val="00182C7F"/>
    <w:rsid w:val="00187660"/>
    <w:rsid w:val="001935E8"/>
    <w:rsid w:val="0019590E"/>
    <w:rsid w:val="00197A6D"/>
    <w:rsid w:val="001A46A5"/>
    <w:rsid w:val="001B7BD2"/>
    <w:rsid w:val="001C04A8"/>
    <w:rsid w:val="001C282A"/>
    <w:rsid w:val="001D085D"/>
    <w:rsid w:val="001E59F7"/>
    <w:rsid w:val="00202BC6"/>
    <w:rsid w:val="00214BF5"/>
    <w:rsid w:val="00226D0B"/>
    <w:rsid w:val="0024124B"/>
    <w:rsid w:val="0025608D"/>
    <w:rsid w:val="00262B20"/>
    <w:rsid w:val="002846DC"/>
    <w:rsid w:val="002A015D"/>
    <w:rsid w:val="002A0BC5"/>
    <w:rsid w:val="002B4085"/>
    <w:rsid w:val="002B5C32"/>
    <w:rsid w:val="002C038E"/>
    <w:rsid w:val="002D2216"/>
    <w:rsid w:val="002D475C"/>
    <w:rsid w:val="002E013F"/>
    <w:rsid w:val="002E2D88"/>
    <w:rsid w:val="002F042D"/>
    <w:rsid w:val="00300A62"/>
    <w:rsid w:val="00306015"/>
    <w:rsid w:val="003241DE"/>
    <w:rsid w:val="00336B38"/>
    <w:rsid w:val="00345362"/>
    <w:rsid w:val="00345783"/>
    <w:rsid w:val="00345DBB"/>
    <w:rsid w:val="003571DF"/>
    <w:rsid w:val="00370D8F"/>
    <w:rsid w:val="00374E31"/>
    <w:rsid w:val="00375A4A"/>
    <w:rsid w:val="003763F4"/>
    <w:rsid w:val="003948AE"/>
    <w:rsid w:val="003B10A3"/>
    <w:rsid w:val="003C2FEA"/>
    <w:rsid w:val="003C6EDA"/>
    <w:rsid w:val="003D12FF"/>
    <w:rsid w:val="003D2784"/>
    <w:rsid w:val="003E4030"/>
    <w:rsid w:val="003F0D3A"/>
    <w:rsid w:val="003F69A7"/>
    <w:rsid w:val="00411F2D"/>
    <w:rsid w:val="004151FE"/>
    <w:rsid w:val="00422641"/>
    <w:rsid w:val="00423E1D"/>
    <w:rsid w:val="004355E3"/>
    <w:rsid w:val="00454B40"/>
    <w:rsid w:val="00454DFC"/>
    <w:rsid w:val="00487B98"/>
    <w:rsid w:val="00491059"/>
    <w:rsid w:val="004A485B"/>
    <w:rsid w:val="004A4A15"/>
    <w:rsid w:val="004A6374"/>
    <w:rsid w:val="004B1012"/>
    <w:rsid w:val="004B34E3"/>
    <w:rsid w:val="004B387D"/>
    <w:rsid w:val="004D10F2"/>
    <w:rsid w:val="004F24A4"/>
    <w:rsid w:val="004F56DC"/>
    <w:rsid w:val="00504CA6"/>
    <w:rsid w:val="005074FA"/>
    <w:rsid w:val="00515024"/>
    <w:rsid w:val="005150CA"/>
    <w:rsid w:val="005258CA"/>
    <w:rsid w:val="0052614A"/>
    <w:rsid w:val="00566778"/>
    <w:rsid w:val="0057697B"/>
    <w:rsid w:val="005869A6"/>
    <w:rsid w:val="00587B19"/>
    <w:rsid w:val="00590844"/>
    <w:rsid w:val="00591BEF"/>
    <w:rsid w:val="00594925"/>
    <w:rsid w:val="005B58E2"/>
    <w:rsid w:val="005F0FE1"/>
    <w:rsid w:val="005F2A73"/>
    <w:rsid w:val="00607571"/>
    <w:rsid w:val="006155EC"/>
    <w:rsid w:val="00626988"/>
    <w:rsid w:val="00636924"/>
    <w:rsid w:val="00637DCB"/>
    <w:rsid w:val="00640623"/>
    <w:rsid w:val="00641EB3"/>
    <w:rsid w:val="006430A9"/>
    <w:rsid w:val="006501B8"/>
    <w:rsid w:val="00650D6F"/>
    <w:rsid w:val="00653437"/>
    <w:rsid w:val="00657D42"/>
    <w:rsid w:val="00665C94"/>
    <w:rsid w:val="00666C7C"/>
    <w:rsid w:val="00683BFD"/>
    <w:rsid w:val="00685AA7"/>
    <w:rsid w:val="006B548D"/>
    <w:rsid w:val="006C62A1"/>
    <w:rsid w:val="006D5E43"/>
    <w:rsid w:val="006E69B2"/>
    <w:rsid w:val="006F35E9"/>
    <w:rsid w:val="00706F85"/>
    <w:rsid w:val="00731200"/>
    <w:rsid w:val="00746093"/>
    <w:rsid w:val="00746633"/>
    <w:rsid w:val="00756D10"/>
    <w:rsid w:val="00766C3A"/>
    <w:rsid w:val="0077063D"/>
    <w:rsid w:val="0077632A"/>
    <w:rsid w:val="007821DB"/>
    <w:rsid w:val="007835DB"/>
    <w:rsid w:val="0079247B"/>
    <w:rsid w:val="007A05B9"/>
    <w:rsid w:val="007A6EE3"/>
    <w:rsid w:val="007B2C2B"/>
    <w:rsid w:val="007B489B"/>
    <w:rsid w:val="007B5293"/>
    <w:rsid w:val="007C0987"/>
    <w:rsid w:val="007C2AA2"/>
    <w:rsid w:val="007D17C9"/>
    <w:rsid w:val="007D4485"/>
    <w:rsid w:val="007E063A"/>
    <w:rsid w:val="007E76C4"/>
    <w:rsid w:val="00803EEF"/>
    <w:rsid w:val="0080648A"/>
    <w:rsid w:val="008069FB"/>
    <w:rsid w:val="00816C1B"/>
    <w:rsid w:val="0082103B"/>
    <w:rsid w:val="00823BE7"/>
    <w:rsid w:val="00832904"/>
    <w:rsid w:val="008428D5"/>
    <w:rsid w:val="008467FE"/>
    <w:rsid w:val="00851FD7"/>
    <w:rsid w:val="00852378"/>
    <w:rsid w:val="00874906"/>
    <w:rsid w:val="00875882"/>
    <w:rsid w:val="0088205E"/>
    <w:rsid w:val="008A044C"/>
    <w:rsid w:val="008A22E7"/>
    <w:rsid w:val="008A32E9"/>
    <w:rsid w:val="008A4955"/>
    <w:rsid w:val="008A4AFD"/>
    <w:rsid w:val="008B6975"/>
    <w:rsid w:val="008C58BF"/>
    <w:rsid w:val="008D5049"/>
    <w:rsid w:val="008E0262"/>
    <w:rsid w:val="008E39DC"/>
    <w:rsid w:val="008F4A31"/>
    <w:rsid w:val="008F717B"/>
    <w:rsid w:val="00903C06"/>
    <w:rsid w:val="00925B1F"/>
    <w:rsid w:val="00933F9A"/>
    <w:rsid w:val="00940B0C"/>
    <w:rsid w:val="00944074"/>
    <w:rsid w:val="00954AFB"/>
    <w:rsid w:val="00956CDA"/>
    <w:rsid w:val="0096705D"/>
    <w:rsid w:val="00974A2A"/>
    <w:rsid w:val="00977F25"/>
    <w:rsid w:val="00993469"/>
    <w:rsid w:val="009B5A4C"/>
    <w:rsid w:val="009C0270"/>
    <w:rsid w:val="009D5439"/>
    <w:rsid w:val="009E5537"/>
    <w:rsid w:val="00A005F4"/>
    <w:rsid w:val="00A14EFF"/>
    <w:rsid w:val="00A17B4F"/>
    <w:rsid w:val="00A21A2A"/>
    <w:rsid w:val="00A21E6C"/>
    <w:rsid w:val="00A230EE"/>
    <w:rsid w:val="00A2691E"/>
    <w:rsid w:val="00A30FD9"/>
    <w:rsid w:val="00A34060"/>
    <w:rsid w:val="00A4734E"/>
    <w:rsid w:val="00A53D17"/>
    <w:rsid w:val="00A54F29"/>
    <w:rsid w:val="00A60ABF"/>
    <w:rsid w:val="00A627F4"/>
    <w:rsid w:val="00A7396E"/>
    <w:rsid w:val="00A76A32"/>
    <w:rsid w:val="00A9232D"/>
    <w:rsid w:val="00A942B7"/>
    <w:rsid w:val="00AA3CC5"/>
    <w:rsid w:val="00AA632D"/>
    <w:rsid w:val="00AC7AAC"/>
    <w:rsid w:val="00AE0C9A"/>
    <w:rsid w:val="00AE4979"/>
    <w:rsid w:val="00AE5D92"/>
    <w:rsid w:val="00AF0A43"/>
    <w:rsid w:val="00B130D2"/>
    <w:rsid w:val="00B134D2"/>
    <w:rsid w:val="00B14371"/>
    <w:rsid w:val="00B24C30"/>
    <w:rsid w:val="00B33B55"/>
    <w:rsid w:val="00B35D34"/>
    <w:rsid w:val="00B45D74"/>
    <w:rsid w:val="00B46049"/>
    <w:rsid w:val="00B469A2"/>
    <w:rsid w:val="00B5329F"/>
    <w:rsid w:val="00B678D7"/>
    <w:rsid w:val="00B84D8E"/>
    <w:rsid w:val="00B8756D"/>
    <w:rsid w:val="00BD25B0"/>
    <w:rsid w:val="00BD34DD"/>
    <w:rsid w:val="00BE61CA"/>
    <w:rsid w:val="00BE793F"/>
    <w:rsid w:val="00BF3E90"/>
    <w:rsid w:val="00BF3EE7"/>
    <w:rsid w:val="00BF5DC2"/>
    <w:rsid w:val="00BF7E62"/>
    <w:rsid w:val="00C22377"/>
    <w:rsid w:val="00C41E59"/>
    <w:rsid w:val="00C447F5"/>
    <w:rsid w:val="00C534B9"/>
    <w:rsid w:val="00C62D52"/>
    <w:rsid w:val="00C709A7"/>
    <w:rsid w:val="00C76604"/>
    <w:rsid w:val="00C82DDA"/>
    <w:rsid w:val="00C96DF2"/>
    <w:rsid w:val="00CA2687"/>
    <w:rsid w:val="00CC338C"/>
    <w:rsid w:val="00CD0280"/>
    <w:rsid w:val="00CD2D7D"/>
    <w:rsid w:val="00CD4B5A"/>
    <w:rsid w:val="00CE796C"/>
    <w:rsid w:val="00D4192F"/>
    <w:rsid w:val="00D47136"/>
    <w:rsid w:val="00D5095D"/>
    <w:rsid w:val="00D648C6"/>
    <w:rsid w:val="00D806F3"/>
    <w:rsid w:val="00DA4EF8"/>
    <w:rsid w:val="00DA71AF"/>
    <w:rsid w:val="00DB6272"/>
    <w:rsid w:val="00DB7856"/>
    <w:rsid w:val="00DE6BC4"/>
    <w:rsid w:val="00DF2D22"/>
    <w:rsid w:val="00DF6C28"/>
    <w:rsid w:val="00E020B4"/>
    <w:rsid w:val="00E14550"/>
    <w:rsid w:val="00E163FA"/>
    <w:rsid w:val="00E22D76"/>
    <w:rsid w:val="00E246EC"/>
    <w:rsid w:val="00E41D23"/>
    <w:rsid w:val="00E6174E"/>
    <w:rsid w:val="00E62818"/>
    <w:rsid w:val="00E635EF"/>
    <w:rsid w:val="00E74B6A"/>
    <w:rsid w:val="00E902C7"/>
    <w:rsid w:val="00E92C93"/>
    <w:rsid w:val="00E951A2"/>
    <w:rsid w:val="00EB2FA4"/>
    <w:rsid w:val="00EB4DBE"/>
    <w:rsid w:val="00EB5D15"/>
    <w:rsid w:val="00EC565F"/>
    <w:rsid w:val="00EC5DB8"/>
    <w:rsid w:val="00ED259D"/>
    <w:rsid w:val="00EE4624"/>
    <w:rsid w:val="00EE6B05"/>
    <w:rsid w:val="00EE75A5"/>
    <w:rsid w:val="00F02488"/>
    <w:rsid w:val="00F07169"/>
    <w:rsid w:val="00F1651B"/>
    <w:rsid w:val="00F24539"/>
    <w:rsid w:val="00F31C9F"/>
    <w:rsid w:val="00F47D16"/>
    <w:rsid w:val="00F52A70"/>
    <w:rsid w:val="00F55FE1"/>
    <w:rsid w:val="00F735CC"/>
    <w:rsid w:val="00FB62E7"/>
    <w:rsid w:val="00FC0BB4"/>
    <w:rsid w:val="00FC3512"/>
    <w:rsid w:val="00FD0F2A"/>
    <w:rsid w:val="00FE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00C1F28-ABF9-4041-94DB-2EEDCF8AE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047FCD"/>
    <w:pPr>
      <w:widowControl/>
      <w:tabs>
        <w:tab w:val="left" w:pos="540"/>
        <w:tab w:val="left" w:pos="1260"/>
      </w:tabs>
      <w:spacing w:after="120"/>
    </w:pPr>
    <w:rPr>
      <w:rFonts w:ascii="Times" w:hAnsi="Times"/>
      <w:b/>
      <w:sz w:val="22"/>
      <w:szCs w:val="22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independiente3">
    <w:name w:val="Body Text 3"/>
    <w:basedOn w:val="Normal"/>
    <w:semiHidden/>
    <w:rPr>
      <w:i/>
      <w:iCs/>
      <w:color w:val="0000FF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587B1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14550"/>
    <w:pPr>
      <w:ind w:left="720"/>
      <w:contextualSpacing/>
    </w:pPr>
    <w:rPr>
      <w:lang w:val="es-PE"/>
    </w:rPr>
  </w:style>
  <w:style w:type="paragraph" w:styleId="NormalWeb">
    <w:name w:val="Normal (Web)"/>
    <w:basedOn w:val="Normal"/>
    <w:rsid w:val="00170DF3"/>
    <w:pPr>
      <w:widowControl/>
      <w:spacing w:before="100" w:beforeAutospacing="1" w:after="100" w:afterAutospacing="1" w:line="240" w:lineRule="auto"/>
    </w:pPr>
    <w:rPr>
      <w:sz w:val="24"/>
      <w:szCs w:val="24"/>
      <w:lang w:val="es-ES" w:eastAsia="es-ES"/>
    </w:rPr>
  </w:style>
  <w:style w:type="character" w:customStyle="1" w:styleId="mw-headline">
    <w:name w:val="mw-headline"/>
    <w:basedOn w:val="Fuentedeprrafopredeter"/>
    <w:rsid w:val="00170DF3"/>
  </w:style>
  <w:style w:type="table" w:styleId="Tablaconcuadrcula">
    <w:name w:val="Table Grid"/>
    <w:basedOn w:val="Tablanormal"/>
    <w:uiPriority w:val="39"/>
    <w:rsid w:val="00CC338C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dy%20Yasmin\Downloads\vis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40866-2F25-455C-833A-1A0D259DB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708</TotalTime>
  <Pages>6</Pages>
  <Words>1175</Words>
  <Characters>6466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7626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Cindy Yasmin</dc:creator>
  <cp:keywords/>
  <dc:description/>
  <cp:lastModifiedBy>cindy yasmin flores martos</cp:lastModifiedBy>
  <cp:revision>269</cp:revision>
  <cp:lastPrinted>2001-03-15T19:26:00Z</cp:lastPrinted>
  <dcterms:created xsi:type="dcterms:W3CDTF">2015-04-13T19:44:00Z</dcterms:created>
  <dcterms:modified xsi:type="dcterms:W3CDTF">2015-05-27T00:24:00Z</dcterms:modified>
</cp:coreProperties>
</file>